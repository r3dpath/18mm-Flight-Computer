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066" w:type="dxa"/>
        <w:tblLayout w:type="fixed"/>
        <w:tblLook w:val="04A0" w:firstRow="1" w:lastRow="0" w:firstColumn="1" w:lastColumn="0" w:noHBand="0" w:noVBand="1"/>
      </w:tblPr>
      <w:tblGrid>
        <w:gridCol w:w="2121"/>
        <w:gridCol w:w="510"/>
        <w:gridCol w:w="2609"/>
        <w:gridCol w:w="24"/>
        <w:gridCol w:w="2633"/>
        <w:gridCol w:w="2634"/>
        <w:gridCol w:w="2106"/>
        <w:gridCol w:w="258"/>
        <w:gridCol w:w="269"/>
        <w:gridCol w:w="1580"/>
        <w:gridCol w:w="1054"/>
        <w:gridCol w:w="1052"/>
        <w:gridCol w:w="1582"/>
        <w:gridCol w:w="525"/>
        <w:gridCol w:w="2109"/>
      </w:tblGrid>
      <w:tr w:rsidR="00DE4786" w14:paraId="1E7BF61A" w14:textId="77777777" w:rsidTr="00AC5DA4">
        <w:trPr>
          <w:trHeight w:val="180"/>
        </w:trPr>
        <w:tc>
          <w:tcPr>
            <w:tcW w:w="10531" w:type="dxa"/>
            <w:gridSpan w:val="6"/>
            <w:shd w:val="clear" w:color="auto" w:fill="AEAAAA" w:themeFill="background2" w:themeFillShade="BF"/>
          </w:tcPr>
          <w:p w14:paraId="31F924D4" w14:textId="5DABEC39" w:rsidR="00DE4786" w:rsidRDefault="00DE4786" w:rsidP="00DE4786">
            <w:pPr>
              <w:ind w:firstLine="0"/>
            </w:pPr>
            <w:r>
              <w:t xml:space="preserve">Project Definition </w:t>
            </w:r>
          </w:p>
        </w:tc>
        <w:tc>
          <w:tcPr>
            <w:tcW w:w="10535" w:type="dxa"/>
            <w:gridSpan w:val="9"/>
            <w:shd w:val="clear" w:color="auto" w:fill="AEAAAA" w:themeFill="background2" w:themeFillShade="BF"/>
          </w:tcPr>
          <w:p w14:paraId="3E069B2E" w14:textId="0E646791" w:rsidR="00DE4786" w:rsidRDefault="00DE4786" w:rsidP="00DE4786">
            <w:pPr>
              <w:ind w:firstLine="0"/>
            </w:pPr>
            <w:r>
              <w:t>Solution</w:t>
            </w:r>
          </w:p>
        </w:tc>
      </w:tr>
      <w:tr w:rsidR="00AC5DA4" w14:paraId="3DF1DA72" w14:textId="77777777" w:rsidTr="00AE647C">
        <w:trPr>
          <w:trHeight w:val="69"/>
        </w:trPr>
        <w:tc>
          <w:tcPr>
            <w:tcW w:w="2121" w:type="dxa"/>
          </w:tcPr>
          <w:p w14:paraId="27F6F001" w14:textId="488B8ECE" w:rsidR="00AC5DA4" w:rsidRDefault="00AC5DA4" w:rsidP="00AC5DA4">
            <w:pPr>
              <w:ind w:firstLine="0"/>
            </w:pPr>
            <w:r>
              <w:t xml:space="preserve">Problem Statement </w:t>
            </w:r>
          </w:p>
        </w:tc>
        <w:tc>
          <w:tcPr>
            <w:tcW w:w="8410" w:type="dxa"/>
            <w:gridSpan w:val="5"/>
          </w:tcPr>
          <w:p w14:paraId="0306AB5B" w14:textId="75274665" w:rsidR="00AC5DA4" w:rsidRDefault="00A001C9" w:rsidP="00A001C9">
            <w:pPr>
              <w:ind w:firstLine="0"/>
            </w:pPr>
            <w:r>
              <w:t xml:space="preserve">Current flight computer options are limited due to stock shortages  </w:t>
            </w:r>
          </w:p>
        </w:tc>
        <w:tc>
          <w:tcPr>
            <w:tcW w:w="10535" w:type="dxa"/>
            <w:gridSpan w:val="9"/>
            <w:vMerge w:val="restart"/>
          </w:tcPr>
          <w:p w14:paraId="31E87589" w14:textId="77777777" w:rsidR="00AC5DA4" w:rsidRDefault="00AC5DA4" w:rsidP="00AE647C">
            <w:pPr>
              <w:ind w:firstLine="0"/>
            </w:pPr>
          </w:p>
        </w:tc>
      </w:tr>
      <w:tr w:rsidR="00AC5DA4" w14:paraId="72775EFB" w14:textId="77777777" w:rsidTr="00AE647C">
        <w:trPr>
          <w:trHeight w:val="69"/>
        </w:trPr>
        <w:tc>
          <w:tcPr>
            <w:tcW w:w="2121" w:type="dxa"/>
          </w:tcPr>
          <w:p w14:paraId="4944BA7C" w14:textId="7C268B15" w:rsidR="00AC5DA4" w:rsidRDefault="00AE647C" w:rsidP="00AC5DA4">
            <w:pPr>
              <w:ind w:firstLine="0"/>
            </w:pPr>
            <w:r>
              <w:t>Why it is a problem</w:t>
            </w:r>
          </w:p>
        </w:tc>
        <w:tc>
          <w:tcPr>
            <w:tcW w:w="8410" w:type="dxa"/>
            <w:gridSpan w:val="5"/>
          </w:tcPr>
          <w:p w14:paraId="02561173" w14:textId="7A052303" w:rsidR="00AC5DA4" w:rsidRDefault="00B92CE5" w:rsidP="00B92CE5">
            <w:pPr>
              <w:ind w:firstLine="0"/>
            </w:pPr>
            <w:r>
              <w:t>The Christchurch Rocketeers are unable to source affordable flight computers</w:t>
            </w:r>
          </w:p>
        </w:tc>
        <w:tc>
          <w:tcPr>
            <w:tcW w:w="10535" w:type="dxa"/>
            <w:gridSpan w:val="9"/>
            <w:vMerge/>
          </w:tcPr>
          <w:p w14:paraId="3AE80793" w14:textId="77777777" w:rsidR="00AC5DA4" w:rsidRDefault="00AC5DA4" w:rsidP="00DE4786"/>
        </w:tc>
      </w:tr>
      <w:tr w:rsidR="00AC5DA4" w14:paraId="74DA515A" w14:textId="77777777" w:rsidTr="00AE647C">
        <w:trPr>
          <w:trHeight w:val="208"/>
        </w:trPr>
        <w:tc>
          <w:tcPr>
            <w:tcW w:w="2121" w:type="dxa"/>
          </w:tcPr>
          <w:p w14:paraId="166980F4" w14:textId="106EB52A" w:rsidR="00AC5DA4" w:rsidRDefault="00AE647C" w:rsidP="00AE647C">
            <w:pPr>
              <w:ind w:firstLine="0"/>
            </w:pPr>
            <w:r>
              <w:t>In Scope</w:t>
            </w:r>
          </w:p>
        </w:tc>
        <w:tc>
          <w:tcPr>
            <w:tcW w:w="8410" w:type="dxa"/>
            <w:gridSpan w:val="5"/>
          </w:tcPr>
          <w:p w14:paraId="6883A616" w14:textId="683E0992" w:rsidR="00AC5DA4" w:rsidRPr="00B92CE5" w:rsidRDefault="00B92CE5" w:rsidP="00A001C9">
            <w:pPr>
              <w:ind w:firstLine="0"/>
            </w:pPr>
            <w:r>
              <w:t xml:space="preserve">Measuring altitude and convoying it to the user and considering how software </w:t>
            </w:r>
            <w:r w:rsidRPr="00B92CE5">
              <w:rPr>
                <w:u w:val="single"/>
              </w:rPr>
              <w:t>ma</w:t>
            </w:r>
            <w:r>
              <w:rPr>
                <w:u w:val="single"/>
              </w:rPr>
              <w:t xml:space="preserve">y </w:t>
            </w:r>
            <w:r>
              <w:t>be written.</w:t>
            </w:r>
          </w:p>
        </w:tc>
        <w:tc>
          <w:tcPr>
            <w:tcW w:w="10535" w:type="dxa"/>
            <w:gridSpan w:val="9"/>
            <w:vMerge/>
          </w:tcPr>
          <w:p w14:paraId="1D879135" w14:textId="77777777" w:rsidR="00AC5DA4" w:rsidRDefault="00AC5DA4" w:rsidP="00DE4786"/>
        </w:tc>
      </w:tr>
      <w:tr w:rsidR="00AC5DA4" w14:paraId="3EF13B2F" w14:textId="77777777" w:rsidTr="00AE647C">
        <w:trPr>
          <w:trHeight w:val="69"/>
        </w:trPr>
        <w:tc>
          <w:tcPr>
            <w:tcW w:w="2121" w:type="dxa"/>
          </w:tcPr>
          <w:p w14:paraId="18F2A199" w14:textId="44186524" w:rsidR="00AC5DA4" w:rsidRDefault="00AE647C" w:rsidP="00AE647C">
            <w:pPr>
              <w:ind w:firstLine="0"/>
            </w:pPr>
            <w:r>
              <w:t>Out of Scope</w:t>
            </w:r>
          </w:p>
        </w:tc>
        <w:tc>
          <w:tcPr>
            <w:tcW w:w="8410" w:type="dxa"/>
            <w:gridSpan w:val="5"/>
          </w:tcPr>
          <w:p w14:paraId="766FE540" w14:textId="65A3EC30" w:rsidR="00AC5DA4" w:rsidRDefault="00A001C9" w:rsidP="00A001C9">
            <w:pPr>
              <w:ind w:firstLine="0"/>
            </w:pPr>
            <w:r>
              <w:t>Writing software</w:t>
            </w:r>
            <w:r w:rsidR="00B92CE5">
              <w:t>.</w:t>
            </w:r>
          </w:p>
        </w:tc>
        <w:tc>
          <w:tcPr>
            <w:tcW w:w="10535" w:type="dxa"/>
            <w:gridSpan w:val="9"/>
            <w:vMerge/>
          </w:tcPr>
          <w:p w14:paraId="3DBAB652" w14:textId="77777777" w:rsidR="00AC5DA4" w:rsidRDefault="00AC5DA4" w:rsidP="00DE4786"/>
        </w:tc>
      </w:tr>
      <w:tr w:rsidR="00DE4786" w14:paraId="7A741C69" w14:textId="77777777" w:rsidTr="00AC5DA4">
        <w:trPr>
          <w:trHeight w:val="114"/>
        </w:trPr>
        <w:tc>
          <w:tcPr>
            <w:tcW w:w="10531" w:type="dxa"/>
            <w:gridSpan w:val="6"/>
            <w:shd w:val="clear" w:color="auto" w:fill="AEAAAA" w:themeFill="background2" w:themeFillShade="BF"/>
          </w:tcPr>
          <w:p w14:paraId="02DF3B89" w14:textId="4099C8EB" w:rsidR="00DE4786" w:rsidRDefault="00DE4786" w:rsidP="00DE4786">
            <w:pPr>
              <w:ind w:firstLine="0"/>
            </w:pPr>
            <w:r>
              <w:t xml:space="preserve"> </w:t>
            </w:r>
            <w:r w:rsidRPr="00DE4786">
              <w:t>OBJECTIVES (IMPACT) AND DELIVERABLES (TANGIBLE OUTPUTS)</w:t>
            </w:r>
          </w:p>
        </w:tc>
        <w:tc>
          <w:tcPr>
            <w:tcW w:w="10535" w:type="dxa"/>
            <w:gridSpan w:val="9"/>
            <w:shd w:val="clear" w:color="auto" w:fill="AEAAAA" w:themeFill="background2" w:themeFillShade="BF"/>
          </w:tcPr>
          <w:p w14:paraId="48FBAEF7" w14:textId="6B407B52" w:rsidR="00AC5DA4" w:rsidRDefault="00DE4786" w:rsidP="00DE4786">
            <w:pPr>
              <w:ind w:firstLine="0"/>
            </w:pPr>
            <w:r>
              <w:t>Action Pl</w:t>
            </w:r>
            <w:r w:rsidR="00AC5DA4">
              <w:t>an</w:t>
            </w:r>
          </w:p>
        </w:tc>
      </w:tr>
      <w:tr w:rsidR="00AC5DA4" w14:paraId="472D79B2" w14:textId="77777777" w:rsidTr="00AE647C">
        <w:trPr>
          <w:trHeight w:val="152"/>
        </w:trPr>
        <w:tc>
          <w:tcPr>
            <w:tcW w:w="2121" w:type="dxa"/>
            <w:shd w:val="clear" w:color="auto" w:fill="auto"/>
          </w:tcPr>
          <w:p w14:paraId="5298A602" w14:textId="7B2FE87C" w:rsidR="00AC5DA4" w:rsidRDefault="00AE647C" w:rsidP="00AC5DA4">
            <w:pPr>
              <w:ind w:firstLine="0"/>
            </w:pPr>
            <w:r>
              <w:t>Objectives</w:t>
            </w:r>
          </w:p>
        </w:tc>
        <w:tc>
          <w:tcPr>
            <w:tcW w:w="8410" w:type="dxa"/>
            <w:gridSpan w:val="5"/>
            <w:shd w:val="clear" w:color="auto" w:fill="auto"/>
          </w:tcPr>
          <w:p w14:paraId="3D8FD316" w14:textId="02F30B0B" w:rsidR="00AC5DA4" w:rsidRDefault="00A001C9" w:rsidP="00AC5DA4">
            <w:pPr>
              <w:ind w:firstLine="0"/>
            </w:pPr>
            <w:r>
              <w:t>Improve the availability and decrease cost of current flight computer while retaining same functionality.</w:t>
            </w:r>
          </w:p>
        </w:tc>
        <w:tc>
          <w:tcPr>
            <w:tcW w:w="2364" w:type="dxa"/>
            <w:gridSpan w:val="2"/>
            <w:shd w:val="clear" w:color="auto" w:fill="auto"/>
          </w:tcPr>
          <w:p w14:paraId="3FD6E718" w14:textId="69B062D8" w:rsidR="00AC5DA4" w:rsidRDefault="00AE647C" w:rsidP="00AC5DA4">
            <w:pPr>
              <w:ind w:firstLine="0"/>
            </w:pPr>
            <w:r>
              <w:t>Activity or Milestone</w:t>
            </w:r>
          </w:p>
        </w:tc>
        <w:tc>
          <w:tcPr>
            <w:tcW w:w="1849" w:type="dxa"/>
            <w:gridSpan w:val="2"/>
            <w:shd w:val="clear" w:color="auto" w:fill="auto"/>
          </w:tcPr>
          <w:p w14:paraId="326C4A9A" w14:textId="66210A36" w:rsidR="00AC5DA4" w:rsidRDefault="00AE647C" w:rsidP="00AE647C">
            <w:pPr>
              <w:ind w:firstLine="0"/>
            </w:pPr>
            <w:r>
              <w:t>Owner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7F76C956" w14:textId="73FFDCE6" w:rsidR="00AC5DA4" w:rsidRDefault="00AE647C" w:rsidP="00AE647C">
            <w:pPr>
              <w:ind w:firstLine="0"/>
            </w:pPr>
            <w:r>
              <w:t>Due Date</w:t>
            </w:r>
          </w:p>
        </w:tc>
        <w:tc>
          <w:tcPr>
            <w:tcW w:w="2107" w:type="dxa"/>
            <w:gridSpan w:val="2"/>
            <w:shd w:val="clear" w:color="auto" w:fill="auto"/>
          </w:tcPr>
          <w:p w14:paraId="0B16EED1" w14:textId="62A62D04" w:rsidR="00AC5DA4" w:rsidRDefault="00AE647C" w:rsidP="00AE647C">
            <w:pPr>
              <w:ind w:firstLine="0"/>
            </w:pPr>
            <w:r>
              <w:t>% Complete</w:t>
            </w:r>
          </w:p>
        </w:tc>
        <w:tc>
          <w:tcPr>
            <w:tcW w:w="2109" w:type="dxa"/>
            <w:shd w:val="clear" w:color="auto" w:fill="auto"/>
          </w:tcPr>
          <w:p w14:paraId="51A1CC75" w14:textId="039D1A10" w:rsidR="00AC5DA4" w:rsidRDefault="00AE647C" w:rsidP="00AC5DA4">
            <w:pPr>
              <w:ind w:firstLine="0"/>
            </w:pPr>
            <w:r>
              <w:t xml:space="preserve">Status </w:t>
            </w:r>
          </w:p>
        </w:tc>
      </w:tr>
      <w:tr w:rsidR="00AC5DA4" w14:paraId="0CDED415" w14:textId="77777777" w:rsidTr="00AE647C">
        <w:trPr>
          <w:trHeight w:val="330"/>
        </w:trPr>
        <w:tc>
          <w:tcPr>
            <w:tcW w:w="2121" w:type="dxa"/>
            <w:shd w:val="clear" w:color="auto" w:fill="auto"/>
          </w:tcPr>
          <w:p w14:paraId="4EF95F6F" w14:textId="35E25B2B" w:rsidR="00AC5DA4" w:rsidRDefault="00AE647C" w:rsidP="00AE647C">
            <w:pPr>
              <w:ind w:firstLine="0"/>
            </w:pPr>
            <w:r>
              <w:t>Deliverables</w:t>
            </w:r>
          </w:p>
        </w:tc>
        <w:tc>
          <w:tcPr>
            <w:tcW w:w="8410" w:type="dxa"/>
            <w:gridSpan w:val="5"/>
            <w:shd w:val="clear" w:color="auto" w:fill="auto"/>
          </w:tcPr>
          <w:p w14:paraId="79011E42" w14:textId="431B2824" w:rsidR="00AC5DA4" w:rsidRDefault="00A001C9" w:rsidP="00A001C9">
            <w:pPr>
              <w:ind w:firstLine="0"/>
            </w:pPr>
            <w:r>
              <w:t>A flight computer designed to fit within an 18mm tube that can measure altitude and convey it to simple and easy to understand manner.</w:t>
            </w:r>
          </w:p>
        </w:tc>
        <w:tc>
          <w:tcPr>
            <w:tcW w:w="2364" w:type="dxa"/>
            <w:gridSpan w:val="2"/>
            <w:shd w:val="clear" w:color="auto" w:fill="auto"/>
          </w:tcPr>
          <w:p w14:paraId="15D570D0" w14:textId="77777777" w:rsidR="00AC5DA4" w:rsidRDefault="00AC5DA4" w:rsidP="00AC5DA4"/>
        </w:tc>
        <w:tc>
          <w:tcPr>
            <w:tcW w:w="1849" w:type="dxa"/>
            <w:gridSpan w:val="2"/>
            <w:shd w:val="clear" w:color="auto" w:fill="auto"/>
          </w:tcPr>
          <w:p w14:paraId="38558EAA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454EE4F4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7EB22C45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3AF2BA38" w14:textId="0D4E746F" w:rsidR="00AC5DA4" w:rsidRDefault="00AC5DA4" w:rsidP="00AC5DA4"/>
        </w:tc>
      </w:tr>
      <w:tr w:rsidR="00AC5DA4" w14:paraId="5A4E5846" w14:textId="77777777" w:rsidTr="00AE647C">
        <w:trPr>
          <w:trHeight w:val="69"/>
        </w:trPr>
        <w:tc>
          <w:tcPr>
            <w:tcW w:w="10531" w:type="dxa"/>
            <w:gridSpan w:val="6"/>
            <w:shd w:val="clear" w:color="auto" w:fill="AEAAAA" w:themeFill="background2" w:themeFillShade="BF"/>
          </w:tcPr>
          <w:p w14:paraId="3AD206BF" w14:textId="4DDFF115" w:rsidR="00AC5DA4" w:rsidRDefault="00AC5DA4" w:rsidP="00DD393F">
            <w:pPr>
              <w:ind w:firstLine="0"/>
            </w:pPr>
            <w:r>
              <w:t xml:space="preserve">Current State and Progress Map or Description </w:t>
            </w:r>
          </w:p>
        </w:tc>
        <w:tc>
          <w:tcPr>
            <w:tcW w:w="2364" w:type="dxa"/>
            <w:gridSpan w:val="2"/>
            <w:shd w:val="clear" w:color="auto" w:fill="auto"/>
          </w:tcPr>
          <w:p w14:paraId="3AA34F9A" w14:textId="77777777" w:rsidR="00AC5DA4" w:rsidRDefault="00AC5DA4" w:rsidP="00DE4786"/>
        </w:tc>
        <w:tc>
          <w:tcPr>
            <w:tcW w:w="1849" w:type="dxa"/>
            <w:gridSpan w:val="2"/>
            <w:shd w:val="clear" w:color="auto" w:fill="auto"/>
          </w:tcPr>
          <w:p w14:paraId="26318DE8" w14:textId="77777777" w:rsidR="00AC5DA4" w:rsidRDefault="00AC5DA4" w:rsidP="00DE4786"/>
        </w:tc>
        <w:tc>
          <w:tcPr>
            <w:tcW w:w="2106" w:type="dxa"/>
            <w:gridSpan w:val="2"/>
            <w:shd w:val="clear" w:color="auto" w:fill="auto"/>
          </w:tcPr>
          <w:p w14:paraId="561DB148" w14:textId="77777777" w:rsidR="00AC5DA4" w:rsidRDefault="00AC5DA4" w:rsidP="00DE4786"/>
        </w:tc>
        <w:tc>
          <w:tcPr>
            <w:tcW w:w="2107" w:type="dxa"/>
            <w:gridSpan w:val="2"/>
            <w:shd w:val="clear" w:color="auto" w:fill="auto"/>
          </w:tcPr>
          <w:p w14:paraId="4C26F33E" w14:textId="77777777" w:rsidR="00AC5DA4" w:rsidRDefault="00AC5DA4" w:rsidP="00DE4786"/>
        </w:tc>
        <w:tc>
          <w:tcPr>
            <w:tcW w:w="2109" w:type="dxa"/>
            <w:shd w:val="clear" w:color="auto" w:fill="auto"/>
          </w:tcPr>
          <w:p w14:paraId="2659B3AA" w14:textId="6D499342" w:rsidR="00AC5DA4" w:rsidRDefault="00AC5DA4" w:rsidP="00DE4786"/>
        </w:tc>
      </w:tr>
      <w:tr w:rsidR="00AC5DA4" w14:paraId="2B0A168D" w14:textId="77777777" w:rsidTr="00AE647C">
        <w:trPr>
          <w:trHeight w:val="69"/>
        </w:trPr>
        <w:tc>
          <w:tcPr>
            <w:tcW w:w="10531" w:type="dxa"/>
            <w:gridSpan w:val="6"/>
            <w:vMerge w:val="restart"/>
            <w:shd w:val="clear" w:color="auto" w:fill="auto"/>
          </w:tcPr>
          <w:p w14:paraId="4259D24E" w14:textId="1ADF05B3" w:rsidR="00AC5DA4" w:rsidRDefault="00B92CE5" w:rsidP="00AC5DA4">
            <w:pPr>
              <w:ind w:firstLine="0"/>
            </w:pPr>
            <w:r>
              <w:t xml:space="preserve">See the </w:t>
            </w:r>
            <w:hyperlink r:id="rId9" w:history="1">
              <w:r w:rsidRPr="00B92CE5">
                <w:rPr>
                  <w:rStyle w:val="Hyperlink"/>
                </w:rPr>
                <w:t>Flight Sketch Mini</w:t>
              </w:r>
            </w:hyperlink>
            <w:r>
              <w:t xml:space="preserve"> and </w:t>
            </w:r>
            <w:hyperlink r:id="rId10" w:history="1">
              <w:proofErr w:type="spellStart"/>
              <w:r w:rsidRPr="00B92CE5">
                <w:rPr>
                  <w:rStyle w:val="Hyperlink"/>
                </w:rPr>
                <w:t>Glowstone</w:t>
              </w:r>
              <w:proofErr w:type="spellEnd"/>
            </w:hyperlink>
          </w:p>
        </w:tc>
        <w:tc>
          <w:tcPr>
            <w:tcW w:w="2364" w:type="dxa"/>
            <w:gridSpan w:val="2"/>
            <w:shd w:val="clear" w:color="auto" w:fill="auto"/>
          </w:tcPr>
          <w:p w14:paraId="552102D2" w14:textId="77777777" w:rsidR="00AC5DA4" w:rsidRDefault="00AC5DA4" w:rsidP="00DE4786"/>
        </w:tc>
        <w:tc>
          <w:tcPr>
            <w:tcW w:w="1849" w:type="dxa"/>
            <w:gridSpan w:val="2"/>
            <w:shd w:val="clear" w:color="auto" w:fill="auto"/>
          </w:tcPr>
          <w:p w14:paraId="6E761498" w14:textId="77777777" w:rsidR="00AC5DA4" w:rsidRDefault="00AC5DA4" w:rsidP="00DE4786"/>
        </w:tc>
        <w:tc>
          <w:tcPr>
            <w:tcW w:w="2106" w:type="dxa"/>
            <w:gridSpan w:val="2"/>
            <w:shd w:val="clear" w:color="auto" w:fill="auto"/>
          </w:tcPr>
          <w:p w14:paraId="4300F10C" w14:textId="77777777" w:rsidR="00AC5DA4" w:rsidRDefault="00AC5DA4" w:rsidP="00DE4786"/>
        </w:tc>
        <w:tc>
          <w:tcPr>
            <w:tcW w:w="2107" w:type="dxa"/>
            <w:gridSpan w:val="2"/>
            <w:shd w:val="clear" w:color="auto" w:fill="auto"/>
          </w:tcPr>
          <w:p w14:paraId="162C2D82" w14:textId="77777777" w:rsidR="00AC5DA4" w:rsidRDefault="00AC5DA4" w:rsidP="00DE4786"/>
        </w:tc>
        <w:tc>
          <w:tcPr>
            <w:tcW w:w="2109" w:type="dxa"/>
            <w:shd w:val="clear" w:color="auto" w:fill="auto"/>
          </w:tcPr>
          <w:p w14:paraId="0AE5C02C" w14:textId="60A5D674" w:rsidR="00AC5DA4" w:rsidRDefault="00AC5DA4" w:rsidP="00DE4786"/>
        </w:tc>
      </w:tr>
      <w:tr w:rsidR="00AC5DA4" w14:paraId="33972E63" w14:textId="77777777" w:rsidTr="00AE647C">
        <w:trPr>
          <w:trHeight w:val="69"/>
        </w:trPr>
        <w:tc>
          <w:tcPr>
            <w:tcW w:w="10531" w:type="dxa"/>
            <w:gridSpan w:val="6"/>
            <w:vMerge/>
            <w:shd w:val="clear" w:color="auto" w:fill="auto"/>
          </w:tcPr>
          <w:p w14:paraId="143EB35F" w14:textId="77777777" w:rsidR="00AC5DA4" w:rsidRDefault="00AC5DA4" w:rsidP="00AC5DA4"/>
        </w:tc>
        <w:tc>
          <w:tcPr>
            <w:tcW w:w="2364" w:type="dxa"/>
            <w:gridSpan w:val="2"/>
            <w:shd w:val="clear" w:color="auto" w:fill="auto"/>
          </w:tcPr>
          <w:p w14:paraId="5FEB837D" w14:textId="77777777" w:rsidR="00AC5DA4" w:rsidRDefault="00AC5DA4" w:rsidP="00DE4786"/>
        </w:tc>
        <w:tc>
          <w:tcPr>
            <w:tcW w:w="1849" w:type="dxa"/>
            <w:gridSpan w:val="2"/>
            <w:shd w:val="clear" w:color="auto" w:fill="auto"/>
          </w:tcPr>
          <w:p w14:paraId="69203730" w14:textId="77777777" w:rsidR="00AC5DA4" w:rsidRDefault="00AC5DA4" w:rsidP="00DE4786"/>
        </w:tc>
        <w:tc>
          <w:tcPr>
            <w:tcW w:w="2106" w:type="dxa"/>
            <w:gridSpan w:val="2"/>
            <w:shd w:val="clear" w:color="auto" w:fill="auto"/>
          </w:tcPr>
          <w:p w14:paraId="13F2120B" w14:textId="77777777" w:rsidR="00AC5DA4" w:rsidRDefault="00AC5DA4" w:rsidP="00DE4786"/>
        </w:tc>
        <w:tc>
          <w:tcPr>
            <w:tcW w:w="2107" w:type="dxa"/>
            <w:gridSpan w:val="2"/>
            <w:shd w:val="clear" w:color="auto" w:fill="auto"/>
          </w:tcPr>
          <w:p w14:paraId="48AAEF29" w14:textId="77777777" w:rsidR="00AC5DA4" w:rsidRDefault="00AC5DA4" w:rsidP="00DE4786"/>
        </w:tc>
        <w:tc>
          <w:tcPr>
            <w:tcW w:w="2109" w:type="dxa"/>
            <w:shd w:val="clear" w:color="auto" w:fill="auto"/>
          </w:tcPr>
          <w:p w14:paraId="44741003" w14:textId="1539A7EA" w:rsidR="00AC5DA4" w:rsidRDefault="00AC5DA4" w:rsidP="00DE4786"/>
        </w:tc>
      </w:tr>
      <w:tr w:rsidR="00AC5DA4" w14:paraId="6759BB7E" w14:textId="77777777" w:rsidTr="00AE647C">
        <w:trPr>
          <w:trHeight w:val="119"/>
        </w:trPr>
        <w:tc>
          <w:tcPr>
            <w:tcW w:w="10531" w:type="dxa"/>
            <w:gridSpan w:val="6"/>
            <w:vMerge/>
            <w:shd w:val="clear" w:color="auto" w:fill="auto"/>
          </w:tcPr>
          <w:p w14:paraId="49DB6A00" w14:textId="77777777" w:rsidR="00AC5DA4" w:rsidRDefault="00AC5DA4" w:rsidP="00AC5DA4"/>
        </w:tc>
        <w:tc>
          <w:tcPr>
            <w:tcW w:w="2364" w:type="dxa"/>
            <w:gridSpan w:val="2"/>
            <w:shd w:val="clear" w:color="auto" w:fill="auto"/>
          </w:tcPr>
          <w:p w14:paraId="47B8F621" w14:textId="77777777" w:rsidR="00AC5DA4" w:rsidRDefault="00AC5DA4" w:rsidP="00DE4786"/>
        </w:tc>
        <w:tc>
          <w:tcPr>
            <w:tcW w:w="1849" w:type="dxa"/>
            <w:gridSpan w:val="2"/>
            <w:shd w:val="clear" w:color="auto" w:fill="auto"/>
          </w:tcPr>
          <w:p w14:paraId="1DC71C31" w14:textId="77777777" w:rsidR="00AC5DA4" w:rsidRDefault="00AC5DA4" w:rsidP="00DE4786"/>
        </w:tc>
        <w:tc>
          <w:tcPr>
            <w:tcW w:w="2106" w:type="dxa"/>
            <w:gridSpan w:val="2"/>
            <w:shd w:val="clear" w:color="auto" w:fill="auto"/>
          </w:tcPr>
          <w:p w14:paraId="7A915339" w14:textId="77777777" w:rsidR="00AC5DA4" w:rsidRDefault="00AC5DA4" w:rsidP="00DE4786"/>
        </w:tc>
        <w:tc>
          <w:tcPr>
            <w:tcW w:w="2107" w:type="dxa"/>
            <w:gridSpan w:val="2"/>
            <w:shd w:val="clear" w:color="auto" w:fill="auto"/>
          </w:tcPr>
          <w:p w14:paraId="3432A03A" w14:textId="77777777" w:rsidR="00AC5DA4" w:rsidRDefault="00AC5DA4" w:rsidP="00DE4786"/>
        </w:tc>
        <w:tc>
          <w:tcPr>
            <w:tcW w:w="2109" w:type="dxa"/>
            <w:shd w:val="clear" w:color="auto" w:fill="auto"/>
          </w:tcPr>
          <w:p w14:paraId="017E5A45" w14:textId="293740AD" w:rsidR="00AC5DA4" w:rsidRDefault="00AC5DA4" w:rsidP="00DE4786"/>
        </w:tc>
      </w:tr>
      <w:tr w:rsidR="00AC5DA4" w14:paraId="3456EBB1" w14:textId="77777777" w:rsidTr="00AE647C">
        <w:trPr>
          <w:trHeight w:val="69"/>
        </w:trPr>
        <w:tc>
          <w:tcPr>
            <w:tcW w:w="10531" w:type="dxa"/>
            <w:gridSpan w:val="6"/>
            <w:vMerge/>
            <w:shd w:val="clear" w:color="auto" w:fill="auto"/>
          </w:tcPr>
          <w:p w14:paraId="787AB3FA" w14:textId="77777777" w:rsidR="00AC5DA4" w:rsidRDefault="00AC5DA4" w:rsidP="00AC5DA4"/>
        </w:tc>
        <w:tc>
          <w:tcPr>
            <w:tcW w:w="2364" w:type="dxa"/>
            <w:gridSpan w:val="2"/>
            <w:shd w:val="clear" w:color="auto" w:fill="auto"/>
          </w:tcPr>
          <w:p w14:paraId="6CB23E35" w14:textId="77777777" w:rsidR="00AC5DA4" w:rsidRDefault="00AC5DA4" w:rsidP="00DE4786"/>
        </w:tc>
        <w:tc>
          <w:tcPr>
            <w:tcW w:w="1849" w:type="dxa"/>
            <w:gridSpan w:val="2"/>
            <w:shd w:val="clear" w:color="auto" w:fill="auto"/>
          </w:tcPr>
          <w:p w14:paraId="0D095F08" w14:textId="77777777" w:rsidR="00AC5DA4" w:rsidRDefault="00AC5DA4" w:rsidP="00DE4786"/>
        </w:tc>
        <w:tc>
          <w:tcPr>
            <w:tcW w:w="2106" w:type="dxa"/>
            <w:gridSpan w:val="2"/>
            <w:shd w:val="clear" w:color="auto" w:fill="auto"/>
          </w:tcPr>
          <w:p w14:paraId="3B8F7F69" w14:textId="77777777" w:rsidR="00AC5DA4" w:rsidRDefault="00AC5DA4" w:rsidP="00DE4786"/>
        </w:tc>
        <w:tc>
          <w:tcPr>
            <w:tcW w:w="2107" w:type="dxa"/>
            <w:gridSpan w:val="2"/>
            <w:shd w:val="clear" w:color="auto" w:fill="auto"/>
          </w:tcPr>
          <w:p w14:paraId="0B17C041" w14:textId="77777777" w:rsidR="00AC5DA4" w:rsidRDefault="00AC5DA4" w:rsidP="00DE4786"/>
        </w:tc>
        <w:tc>
          <w:tcPr>
            <w:tcW w:w="2109" w:type="dxa"/>
            <w:shd w:val="clear" w:color="auto" w:fill="auto"/>
          </w:tcPr>
          <w:p w14:paraId="16577602" w14:textId="7DB6E669" w:rsidR="00AC5DA4" w:rsidRDefault="00AC5DA4" w:rsidP="00DE4786"/>
        </w:tc>
      </w:tr>
      <w:tr w:rsidR="00AC5DA4" w14:paraId="1FFC971E" w14:textId="77777777" w:rsidTr="00AE647C">
        <w:trPr>
          <w:trHeight w:val="439"/>
        </w:trPr>
        <w:tc>
          <w:tcPr>
            <w:tcW w:w="10531" w:type="dxa"/>
            <w:gridSpan w:val="6"/>
            <w:vMerge/>
            <w:shd w:val="clear" w:color="auto" w:fill="auto"/>
          </w:tcPr>
          <w:p w14:paraId="059CAB4A" w14:textId="77777777" w:rsidR="00AC5DA4" w:rsidRDefault="00AC5DA4" w:rsidP="00AC5DA4"/>
        </w:tc>
        <w:tc>
          <w:tcPr>
            <w:tcW w:w="2364" w:type="dxa"/>
            <w:gridSpan w:val="2"/>
            <w:shd w:val="clear" w:color="auto" w:fill="auto"/>
          </w:tcPr>
          <w:p w14:paraId="4F90972C" w14:textId="77777777" w:rsidR="00AC5DA4" w:rsidRDefault="00AC5DA4" w:rsidP="00DE4786"/>
        </w:tc>
        <w:tc>
          <w:tcPr>
            <w:tcW w:w="1849" w:type="dxa"/>
            <w:gridSpan w:val="2"/>
            <w:shd w:val="clear" w:color="auto" w:fill="auto"/>
          </w:tcPr>
          <w:p w14:paraId="79045F8D" w14:textId="77777777" w:rsidR="00AC5DA4" w:rsidRDefault="00AC5DA4" w:rsidP="00DE4786"/>
        </w:tc>
        <w:tc>
          <w:tcPr>
            <w:tcW w:w="2106" w:type="dxa"/>
            <w:gridSpan w:val="2"/>
            <w:shd w:val="clear" w:color="auto" w:fill="auto"/>
          </w:tcPr>
          <w:p w14:paraId="37D2ABFE" w14:textId="77777777" w:rsidR="00AC5DA4" w:rsidRDefault="00AC5DA4" w:rsidP="00DE4786"/>
        </w:tc>
        <w:tc>
          <w:tcPr>
            <w:tcW w:w="2107" w:type="dxa"/>
            <w:gridSpan w:val="2"/>
            <w:shd w:val="clear" w:color="auto" w:fill="auto"/>
          </w:tcPr>
          <w:p w14:paraId="281D0E36" w14:textId="77777777" w:rsidR="00AC5DA4" w:rsidRDefault="00AC5DA4" w:rsidP="00DE4786"/>
        </w:tc>
        <w:tc>
          <w:tcPr>
            <w:tcW w:w="2109" w:type="dxa"/>
            <w:shd w:val="clear" w:color="auto" w:fill="auto"/>
          </w:tcPr>
          <w:p w14:paraId="6663DC05" w14:textId="430C727A" w:rsidR="00AC5DA4" w:rsidRDefault="00AC5DA4" w:rsidP="00DE4786"/>
        </w:tc>
      </w:tr>
      <w:tr w:rsidR="00DD393F" w14:paraId="3165E767" w14:textId="77777777" w:rsidTr="00AC5DA4">
        <w:trPr>
          <w:trHeight w:val="231"/>
        </w:trPr>
        <w:tc>
          <w:tcPr>
            <w:tcW w:w="10531" w:type="dxa"/>
            <w:gridSpan w:val="6"/>
            <w:shd w:val="clear" w:color="auto" w:fill="AEAAAA" w:themeFill="background2" w:themeFillShade="BF"/>
          </w:tcPr>
          <w:p w14:paraId="68B402E9" w14:textId="746910EE" w:rsidR="00DD393F" w:rsidRDefault="00DD393F" w:rsidP="00DD393F">
            <w:pPr>
              <w:ind w:firstLine="0"/>
            </w:pPr>
            <w:r>
              <w:t>Project Team Members</w:t>
            </w:r>
          </w:p>
        </w:tc>
        <w:tc>
          <w:tcPr>
            <w:tcW w:w="10535" w:type="dxa"/>
            <w:gridSpan w:val="9"/>
            <w:shd w:val="clear" w:color="auto" w:fill="AEAAAA" w:themeFill="background2" w:themeFillShade="BF"/>
          </w:tcPr>
          <w:p w14:paraId="5CE0A6A5" w14:textId="34026994" w:rsidR="00DD393F" w:rsidRDefault="00DD393F" w:rsidP="00DD393F">
            <w:pPr>
              <w:ind w:firstLine="0"/>
            </w:pPr>
            <w:r>
              <w:t xml:space="preserve">Project Performance </w:t>
            </w:r>
          </w:p>
        </w:tc>
      </w:tr>
      <w:tr w:rsidR="00AC5DA4" w14:paraId="5E62809B" w14:textId="77777777" w:rsidTr="00AE647C">
        <w:trPr>
          <w:trHeight w:val="115"/>
        </w:trPr>
        <w:tc>
          <w:tcPr>
            <w:tcW w:w="2631" w:type="dxa"/>
            <w:gridSpan w:val="2"/>
            <w:shd w:val="clear" w:color="auto" w:fill="auto"/>
          </w:tcPr>
          <w:p w14:paraId="71B517AF" w14:textId="1BA79BB8" w:rsidR="00AC5DA4" w:rsidRDefault="00AE647C" w:rsidP="00AE647C">
            <w:pPr>
              <w:ind w:firstLine="0"/>
            </w:pPr>
            <w:r>
              <w:t>Name</w:t>
            </w:r>
          </w:p>
        </w:tc>
        <w:tc>
          <w:tcPr>
            <w:tcW w:w="2609" w:type="dxa"/>
            <w:shd w:val="clear" w:color="auto" w:fill="auto"/>
          </w:tcPr>
          <w:p w14:paraId="4B5A8C02" w14:textId="498AEFED" w:rsidR="00AC5DA4" w:rsidRDefault="00AE647C" w:rsidP="00AE647C">
            <w:pPr>
              <w:ind w:firstLine="0"/>
            </w:pPr>
            <w:r>
              <w:t>Function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6BBA173E" w14:textId="53460B88" w:rsidR="00AC5DA4" w:rsidRDefault="00AE647C" w:rsidP="00AE647C">
            <w:pPr>
              <w:ind w:firstLine="0"/>
            </w:pPr>
            <w:r>
              <w:t>Role</w:t>
            </w:r>
          </w:p>
        </w:tc>
        <w:tc>
          <w:tcPr>
            <w:tcW w:w="2634" w:type="dxa"/>
            <w:shd w:val="clear" w:color="auto" w:fill="auto"/>
          </w:tcPr>
          <w:p w14:paraId="54C263B7" w14:textId="53A563C3" w:rsidR="00AC5DA4" w:rsidRDefault="00AE647C" w:rsidP="00AC5DA4">
            <w:pPr>
              <w:ind w:firstLine="0"/>
            </w:pPr>
            <w:r>
              <w:t>Comment</w:t>
            </w:r>
          </w:p>
        </w:tc>
        <w:tc>
          <w:tcPr>
            <w:tcW w:w="2106" w:type="dxa"/>
            <w:shd w:val="clear" w:color="auto" w:fill="auto"/>
          </w:tcPr>
          <w:p w14:paraId="488B84A6" w14:textId="529A2728" w:rsidR="00AC5DA4" w:rsidRDefault="00AC5DA4" w:rsidP="00AC5DA4">
            <w:pPr>
              <w:ind w:firstLine="0"/>
            </w:pPr>
          </w:p>
        </w:tc>
        <w:tc>
          <w:tcPr>
            <w:tcW w:w="2107" w:type="dxa"/>
            <w:gridSpan w:val="3"/>
            <w:shd w:val="clear" w:color="auto" w:fill="auto"/>
          </w:tcPr>
          <w:p w14:paraId="2B6CA5C1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021FA19A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1287452C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407833A8" w14:textId="70CB766F" w:rsidR="00AC5DA4" w:rsidRDefault="00AC5DA4" w:rsidP="00AC5DA4">
            <w:pPr>
              <w:ind w:firstLine="0"/>
            </w:pPr>
          </w:p>
        </w:tc>
      </w:tr>
      <w:tr w:rsidR="00AC5DA4" w14:paraId="1B2EF255" w14:textId="77777777" w:rsidTr="00AE647C">
        <w:trPr>
          <w:trHeight w:val="69"/>
        </w:trPr>
        <w:tc>
          <w:tcPr>
            <w:tcW w:w="2631" w:type="dxa"/>
            <w:gridSpan w:val="2"/>
            <w:shd w:val="clear" w:color="auto" w:fill="auto"/>
          </w:tcPr>
          <w:p w14:paraId="5D37F635" w14:textId="7FF3CAF9" w:rsidR="00AC5DA4" w:rsidRDefault="009B3EF8" w:rsidP="009B3EF8">
            <w:pPr>
              <w:ind w:firstLine="0"/>
            </w:pPr>
            <w:r>
              <w:t xml:space="preserve">Brad </w:t>
            </w:r>
          </w:p>
        </w:tc>
        <w:tc>
          <w:tcPr>
            <w:tcW w:w="2609" w:type="dxa"/>
            <w:shd w:val="clear" w:color="auto" w:fill="auto"/>
          </w:tcPr>
          <w:p w14:paraId="46ED3468" w14:textId="3138FA79" w:rsidR="00AC5DA4" w:rsidRDefault="009B3EF8" w:rsidP="009B3EF8">
            <w:pPr>
              <w:ind w:firstLine="0"/>
            </w:pPr>
            <w:r>
              <w:t>Competition Manager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15005BDE" w14:textId="70BC41EB" w:rsidR="00AC5DA4" w:rsidRDefault="009B3EF8" w:rsidP="009B3EF8">
            <w:pPr>
              <w:ind w:firstLine="0"/>
            </w:pPr>
            <w:r>
              <w:t>Project Manager</w:t>
            </w:r>
          </w:p>
        </w:tc>
        <w:tc>
          <w:tcPr>
            <w:tcW w:w="2634" w:type="dxa"/>
            <w:shd w:val="clear" w:color="auto" w:fill="auto"/>
          </w:tcPr>
          <w:p w14:paraId="696B442F" w14:textId="29F5FEAD" w:rsidR="00AC5DA4" w:rsidRDefault="00AC5DA4" w:rsidP="00AC5DA4"/>
        </w:tc>
        <w:tc>
          <w:tcPr>
            <w:tcW w:w="2106" w:type="dxa"/>
            <w:shd w:val="clear" w:color="auto" w:fill="auto"/>
          </w:tcPr>
          <w:p w14:paraId="0711F63D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57202C45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084F300E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60F34C85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5323B04A" w14:textId="4B8D4EB9" w:rsidR="00AC5DA4" w:rsidRDefault="00AC5DA4" w:rsidP="00AC5DA4"/>
        </w:tc>
      </w:tr>
      <w:tr w:rsidR="00AC5DA4" w14:paraId="6930C6DD" w14:textId="77777777" w:rsidTr="00AE647C">
        <w:trPr>
          <w:trHeight w:val="116"/>
        </w:trPr>
        <w:tc>
          <w:tcPr>
            <w:tcW w:w="2631" w:type="dxa"/>
            <w:gridSpan w:val="2"/>
            <w:shd w:val="clear" w:color="auto" w:fill="auto"/>
          </w:tcPr>
          <w:p w14:paraId="7A71B0D0" w14:textId="5FD15E79" w:rsidR="00AC5DA4" w:rsidRDefault="009B3EF8" w:rsidP="009B3EF8">
            <w:pPr>
              <w:ind w:firstLine="0"/>
            </w:pPr>
            <w:r>
              <w:t>Michael</w:t>
            </w:r>
          </w:p>
        </w:tc>
        <w:tc>
          <w:tcPr>
            <w:tcW w:w="2609" w:type="dxa"/>
            <w:shd w:val="clear" w:color="auto" w:fill="auto"/>
          </w:tcPr>
          <w:p w14:paraId="76992787" w14:textId="623E9C66" w:rsidR="00AC5DA4" w:rsidRDefault="009B3EF8" w:rsidP="009B3EF8">
            <w:pPr>
              <w:ind w:firstLine="0"/>
            </w:pPr>
            <w:r>
              <w:t>Manage GitHub Repos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6C8E4B92" w14:textId="21E37B2A" w:rsidR="00AC5DA4" w:rsidRDefault="009B3EF8" w:rsidP="009B3EF8">
            <w:pPr>
              <w:ind w:firstLine="0"/>
            </w:pPr>
            <w:r>
              <w:t>Project Manager</w:t>
            </w:r>
          </w:p>
        </w:tc>
        <w:tc>
          <w:tcPr>
            <w:tcW w:w="2634" w:type="dxa"/>
            <w:shd w:val="clear" w:color="auto" w:fill="auto"/>
          </w:tcPr>
          <w:p w14:paraId="73136C7C" w14:textId="6265E792" w:rsidR="00AC5DA4" w:rsidRDefault="00AC5DA4" w:rsidP="00AC5DA4"/>
        </w:tc>
        <w:tc>
          <w:tcPr>
            <w:tcW w:w="2106" w:type="dxa"/>
            <w:shd w:val="clear" w:color="auto" w:fill="auto"/>
          </w:tcPr>
          <w:p w14:paraId="5633BDE5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1A08CDBD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5EC99371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762A3056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4B35C76F" w14:textId="187EDEBD" w:rsidR="00AC5DA4" w:rsidRDefault="00AC5DA4" w:rsidP="00AC5DA4"/>
        </w:tc>
      </w:tr>
      <w:tr w:rsidR="00AC5DA4" w14:paraId="1226AE9D" w14:textId="77777777" w:rsidTr="00AE647C">
        <w:trPr>
          <w:trHeight w:val="166"/>
        </w:trPr>
        <w:tc>
          <w:tcPr>
            <w:tcW w:w="2631" w:type="dxa"/>
            <w:gridSpan w:val="2"/>
            <w:shd w:val="clear" w:color="auto" w:fill="auto"/>
          </w:tcPr>
          <w:p w14:paraId="43B27CFA" w14:textId="4468538F" w:rsidR="00AC5DA4" w:rsidRDefault="009B3EF8" w:rsidP="009B3EF8">
            <w:pPr>
              <w:ind w:firstLine="0"/>
            </w:pPr>
            <w:r>
              <w:t xml:space="preserve">Simon </w:t>
            </w:r>
          </w:p>
        </w:tc>
        <w:tc>
          <w:tcPr>
            <w:tcW w:w="2609" w:type="dxa"/>
            <w:shd w:val="clear" w:color="auto" w:fill="auto"/>
          </w:tcPr>
          <w:p w14:paraId="31714A27" w14:textId="684BFAEC" w:rsidR="00AC5DA4" w:rsidRDefault="009B3EF8" w:rsidP="009B3EF8">
            <w:pPr>
              <w:ind w:firstLine="0"/>
            </w:pPr>
            <w:r>
              <w:t xml:space="preserve">CHCH Rocketeer 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62369102" w14:textId="5AEE7464" w:rsidR="00AC5DA4" w:rsidRDefault="009B3EF8" w:rsidP="009B3EF8">
            <w:pPr>
              <w:ind w:firstLine="0"/>
            </w:pPr>
            <w:r>
              <w:t>Stakeholder</w:t>
            </w:r>
          </w:p>
        </w:tc>
        <w:tc>
          <w:tcPr>
            <w:tcW w:w="2634" w:type="dxa"/>
            <w:shd w:val="clear" w:color="auto" w:fill="auto"/>
          </w:tcPr>
          <w:p w14:paraId="0F49E873" w14:textId="2A8176AC" w:rsidR="00AC5DA4" w:rsidRDefault="00AC5DA4" w:rsidP="00AC5DA4"/>
        </w:tc>
        <w:tc>
          <w:tcPr>
            <w:tcW w:w="2106" w:type="dxa"/>
            <w:shd w:val="clear" w:color="auto" w:fill="auto"/>
          </w:tcPr>
          <w:p w14:paraId="0CA926A5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503C4216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32C01E09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0F4D0328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2167474A" w14:textId="527FD207" w:rsidR="00AC5DA4" w:rsidRDefault="00AC5DA4" w:rsidP="00AC5DA4"/>
        </w:tc>
      </w:tr>
      <w:tr w:rsidR="00AC5DA4" w14:paraId="1CA6CE04" w14:textId="77777777" w:rsidTr="00AE647C">
        <w:trPr>
          <w:trHeight w:val="265"/>
        </w:trPr>
        <w:tc>
          <w:tcPr>
            <w:tcW w:w="2631" w:type="dxa"/>
            <w:gridSpan w:val="2"/>
            <w:shd w:val="clear" w:color="auto" w:fill="auto"/>
          </w:tcPr>
          <w:p w14:paraId="7936FAD2" w14:textId="4262A352" w:rsidR="00AC5DA4" w:rsidRDefault="009B3EF8" w:rsidP="009B3EF8">
            <w:pPr>
              <w:ind w:firstLine="0"/>
            </w:pPr>
            <w:r>
              <w:t>Paul</w:t>
            </w:r>
          </w:p>
        </w:tc>
        <w:tc>
          <w:tcPr>
            <w:tcW w:w="2609" w:type="dxa"/>
            <w:shd w:val="clear" w:color="auto" w:fill="auto"/>
          </w:tcPr>
          <w:p w14:paraId="4D4145B2" w14:textId="29094A3B" w:rsidR="00AC5DA4" w:rsidRDefault="009B3EF8" w:rsidP="009B3EF8">
            <w:pPr>
              <w:ind w:firstLine="0"/>
            </w:pPr>
            <w:r>
              <w:t>CHCH Rocketeer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5C1B9DCC" w14:textId="54B18A3F" w:rsidR="00AC5DA4" w:rsidRDefault="009B3EF8" w:rsidP="009B3EF8">
            <w:pPr>
              <w:ind w:firstLine="0"/>
            </w:pPr>
            <w:r>
              <w:t>Stakeholder</w:t>
            </w:r>
          </w:p>
        </w:tc>
        <w:tc>
          <w:tcPr>
            <w:tcW w:w="2634" w:type="dxa"/>
            <w:shd w:val="clear" w:color="auto" w:fill="auto"/>
          </w:tcPr>
          <w:p w14:paraId="47F9C511" w14:textId="5CA6772E" w:rsidR="00AC5DA4" w:rsidRDefault="00AC5DA4" w:rsidP="00DE4786"/>
        </w:tc>
        <w:tc>
          <w:tcPr>
            <w:tcW w:w="10535" w:type="dxa"/>
            <w:gridSpan w:val="9"/>
            <w:shd w:val="clear" w:color="auto" w:fill="AEAAAA" w:themeFill="background2" w:themeFillShade="BF"/>
          </w:tcPr>
          <w:p w14:paraId="5409F271" w14:textId="69BFFE58" w:rsidR="00AC5DA4" w:rsidRDefault="00AC5DA4" w:rsidP="00DD393F">
            <w:pPr>
              <w:ind w:firstLine="0"/>
            </w:pPr>
            <w:r>
              <w:t xml:space="preserve">Project Constraints and Needed Support </w:t>
            </w:r>
          </w:p>
        </w:tc>
      </w:tr>
      <w:tr w:rsidR="00AC5DA4" w14:paraId="2AA19E4A" w14:textId="77777777" w:rsidTr="00AE647C">
        <w:trPr>
          <w:trHeight w:val="166"/>
        </w:trPr>
        <w:tc>
          <w:tcPr>
            <w:tcW w:w="2631" w:type="dxa"/>
            <w:gridSpan w:val="2"/>
            <w:shd w:val="clear" w:color="auto" w:fill="auto"/>
          </w:tcPr>
          <w:p w14:paraId="28F65AD0" w14:textId="707A9F0D" w:rsidR="00AC5DA4" w:rsidRDefault="009B3EF8" w:rsidP="009B3EF8">
            <w:pPr>
              <w:ind w:firstLine="0"/>
            </w:pPr>
            <w:r w:rsidRPr="009B3EF8">
              <w:rPr>
                <w:highlight w:val="yellow"/>
              </w:rPr>
              <w:t>YOUR NAME HERE</w:t>
            </w:r>
          </w:p>
        </w:tc>
        <w:tc>
          <w:tcPr>
            <w:tcW w:w="2609" w:type="dxa"/>
            <w:shd w:val="clear" w:color="auto" w:fill="auto"/>
          </w:tcPr>
          <w:p w14:paraId="0E06B24F" w14:textId="0DD202A3" w:rsidR="00AC5DA4" w:rsidRDefault="009B3EF8" w:rsidP="009B3EF8">
            <w:pPr>
              <w:ind w:firstLine="0"/>
            </w:pPr>
            <w:r>
              <w:t>Flight Computer Design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31F344E3" w14:textId="13811EE8" w:rsidR="00AC5DA4" w:rsidRDefault="009B3EF8" w:rsidP="009B3EF8">
            <w:pPr>
              <w:ind w:firstLine="0"/>
            </w:pPr>
            <w:r>
              <w:t>Project Engineer</w:t>
            </w:r>
          </w:p>
        </w:tc>
        <w:tc>
          <w:tcPr>
            <w:tcW w:w="2634" w:type="dxa"/>
            <w:shd w:val="clear" w:color="auto" w:fill="auto"/>
          </w:tcPr>
          <w:p w14:paraId="6D064374" w14:textId="1C5FF994" w:rsidR="00AC5DA4" w:rsidRDefault="00AC5DA4" w:rsidP="00DE4786"/>
        </w:tc>
        <w:tc>
          <w:tcPr>
            <w:tcW w:w="2106" w:type="dxa"/>
            <w:shd w:val="clear" w:color="auto" w:fill="auto"/>
          </w:tcPr>
          <w:p w14:paraId="526FFA92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2CEC9798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0B8072EC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59C56CE6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2456A26B" w14:textId="17C3ED36" w:rsidR="00AC5DA4" w:rsidRDefault="00AC5DA4" w:rsidP="00AC5DA4">
            <w:pPr>
              <w:ind w:firstLine="0"/>
            </w:pPr>
          </w:p>
        </w:tc>
      </w:tr>
      <w:tr w:rsidR="00AC5DA4" w14:paraId="514D5039" w14:textId="77777777" w:rsidTr="00AE647C">
        <w:trPr>
          <w:trHeight w:val="69"/>
        </w:trPr>
        <w:tc>
          <w:tcPr>
            <w:tcW w:w="2631" w:type="dxa"/>
            <w:gridSpan w:val="2"/>
            <w:shd w:val="clear" w:color="auto" w:fill="auto"/>
          </w:tcPr>
          <w:p w14:paraId="44EBC09A" w14:textId="77777777" w:rsidR="00AC5DA4" w:rsidRDefault="00AC5DA4" w:rsidP="00DE4786"/>
        </w:tc>
        <w:tc>
          <w:tcPr>
            <w:tcW w:w="2609" w:type="dxa"/>
            <w:shd w:val="clear" w:color="auto" w:fill="auto"/>
          </w:tcPr>
          <w:p w14:paraId="2348C05E" w14:textId="77777777" w:rsidR="00AC5DA4" w:rsidRDefault="00AC5DA4" w:rsidP="00DE4786"/>
        </w:tc>
        <w:tc>
          <w:tcPr>
            <w:tcW w:w="2657" w:type="dxa"/>
            <w:gridSpan w:val="2"/>
            <w:shd w:val="clear" w:color="auto" w:fill="auto"/>
          </w:tcPr>
          <w:p w14:paraId="3908A99F" w14:textId="77777777" w:rsidR="00AC5DA4" w:rsidRDefault="00AC5DA4" w:rsidP="00DE4786"/>
        </w:tc>
        <w:tc>
          <w:tcPr>
            <w:tcW w:w="2634" w:type="dxa"/>
            <w:shd w:val="clear" w:color="auto" w:fill="auto"/>
          </w:tcPr>
          <w:p w14:paraId="4B315A7F" w14:textId="13692CE3" w:rsidR="00AC5DA4" w:rsidRDefault="00AC5DA4" w:rsidP="00DE4786"/>
        </w:tc>
        <w:tc>
          <w:tcPr>
            <w:tcW w:w="2106" w:type="dxa"/>
            <w:shd w:val="clear" w:color="auto" w:fill="auto"/>
          </w:tcPr>
          <w:p w14:paraId="1A801D4B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3FF094B2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0B855153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148D9CC5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3F699A32" w14:textId="777339DF" w:rsidR="00AC5DA4" w:rsidRDefault="00AC5DA4" w:rsidP="00AC5DA4"/>
        </w:tc>
      </w:tr>
      <w:tr w:rsidR="00AC5DA4" w14:paraId="0EC51EE8" w14:textId="77777777" w:rsidTr="00AE647C">
        <w:trPr>
          <w:trHeight w:val="79"/>
        </w:trPr>
        <w:tc>
          <w:tcPr>
            <w:tcW w:w="2631" w:type="dxa"/>
            <w:gridSpan w:val="2"/>
            <w:shd w:val="clear" w:color="auto" w:fill="auto"/>
          </w:tcPr>
          <w:p w14:paraId="2E173261" w14:textId="77777777" w:rsidR="00AC5DA4" w:rsidRDefault="00AC5DA4" w:rsidP="00DE4786"/>
        </w:tc>
        <w:tc>
          <w:tcPr>
            <w:tcW w:w="2609" w:type="dxa"/>
            <w:shd w:val="clear" w:color="auto" w:fill="auto"/>
          </w:tcPr>
          <w:p w14:paraId="4AF48296" w14:textId="77777777" w:rsidR="00AC5DA4" w:rsidRDefault="00AC5DA4" w:rsidP="00DE4786"/>
        </w:tc>
        <w:tc>
          <w:tcPr>
            <w:tcW w:w="2657" w:type="dxa"/>
            <w:gridSpan w:val="2"/>
            <w:shd w:val="clear" w:color="auto" w:fill="auto"/>
          </w:tcPr>
          <w:p w14:paraId="21429C0C" w14:textId="77777777" w:rsidR="00AC5DA4" w:rsidRDefault="00AC5DA4" w:rsidP="00DE4786"/>
        </w:tc>
        <w:tc>
          <w:tcPr>
            <w:tcW w:w="2634" w:type="dxa"/>
            <w:shd w:val="clear" w:color="auto" w:fill="auto"/>
          </w:tcPr>
          <w:p w14:paraId="17F9F425" w14:textId="748BB121" w:rsidR="00AC5DA4" w:rsidRDefault="00AC5DA4" w:rsidP="00DE4786"/>
        </w:tc>
        <w:tc>
          <w:tcPr>
            <w:tcW w:w="2106" w:type="dxa"/>
            <w:shd w:val="clear" w:color="auto" w:fill="auto"/>
          </w:tcPr>
          <w:p w14:paraId="7ED150E5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3F1959D4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4A97DE93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3F428EF6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6B17E550" w14:textId="304C6BD3" w:rsidR="00AC5DA4" w:rsidRDefault="00AC5DA4" w:rsidP="00AC5DA4"/>
        </w:tc>
      </w:tr>
      <w:tr w:rsidR="00AC5DA4" w14:paraId="0D2E730A" w14:textId="77777777" w:rsidTr="00AE647C">
        <w:trPr>
          <w:trHeight w:val="69"/>
        </w:trPr>
        <w:tc>
          <w:tcPr>
            <w:tcW w:w="2631" w:type="dxa"/>
            <w:gridSpan w:val="2"/>
            <w:shd w:val="clear" w:color="auto" w:fill="auto"/>
          </w:tcPr>
          <w:p w14:paraId="37F86CF1" w14:textId="77777777" w:rsidR="00AC5DA4" w:rsidRDefault="00AC5DA4" w:rsidP="00DE4786"/>
        </w:tc>
        <w:tc>
          <w:tcPr>
            <w:tcW w:w="2609" w:type="dxa"/>
            <w:shd w:val="clear" w:color="auto" w:fill="auto"/>
          </w:tcPr>
          <w:p w14:paraId="507823CE" w14:textId="77777777" w:rsidR="00AC5DA4" w:rsidRDefault="00AC5DA4" w:rsidP="00DE4786"/>
        </w:tc>
        <w:tc>
          <w:tcPr>
            <w:tcW w:w="2657" w:type="dxa"/>
            <w:gridSpan w:val="2"/>
            <w:shd w:val="clear" w:color="auto" w:fill="auto"/>
          </w:tcPr>
          <w:p w14:paraId="2C026FE7" w14:textId="77777777" w:rsidR="00AC5DA4" w:rsidRDefault="00AC5DA4" w:rsidP="00DE4786"/>
        </w:tc>
        <w:tc>
          <w:tcPr>
            <w:tcW w:w="2634" w:type="dxa"/>
            <w:shd w:val="clear" w:color="auto" w:fill="auto"/>
          </w:tcPr>
          <w:p w14:paraId="073899FB" w14:textId="2A130D78" w:rsidR="00AC5DA4" w:rsidRDefault="00AC5DA4" w:rsidP="00DE4786"/>
        </w:tc>
        <w:tc>
          <w:tcPr>
            <w:tcW w:w="2106" w:type="dxa"/>
            <w:shd w:val="clear" w:color="auto" w:fill="auto"/>
          </w:tcPr>
          <w:p w14:paraId="39573177" w14:textId="77777777" w:rsidR="00AC5DA4" w:rsidRDefault="00AC5DA4" w:rsidP="00AC5DA4"/>
        </w:tc>
        <w:tc>
          <w:tcPr>
            <w:tcW w:w="2107" w:type="dxa"/>
            <w:gridSpan w:val="3"/>
            <w:shd w:val="clear" w:color="auto" w:fill="auto"/>
          </w:tcPr>
          <w:p w14:paraId="61116BBC" w14:textId="77777777" w:rsidR="00AC5DA4" w:rsidRDefault="00AC5DA4" w:rsidP="00AC5DA4"/>
        </w:tc>
        <w:tc>
          <w:tcPr>
            <w:tcW w:w="2106" w:type="dxa"/>
            <w:gridSpan w:val="2"/>
            <w:shd w:val="clear" w:color="auto" w:fill="auto"/>
          </w:tcPr>
          <w:p w14:paraId="745EEC67" w14:textId="77777777" w:rsidR="00AC5DA4" w:rsidRDefault="00AC5DA4" w:rsidP="00AC5DA4"/>
        </w:tc>
        <w:tc>
          <w:tcPr>
            <w:tcW w:w="2107" w:type="dxa"/>
            <w:gridSpan w:val="2"/>
            <w:shd w:val="clear" w:color="auto" w:fill="auto"/>
          </w:tcPr>
          <w:p w14:paraId="78A014D7" w14:textId="77777777" w:rsidR="00AC5DA4" w:rsidRDefault="00AC5DA4" w:rsidP="00AC5DA4"/>
        </w:tc>
        <w:tc>
          <w:tcPr>
            <w:tcW w:w="2109" w:type="dxa"/>
            <w:shd w:val="clear" w:color="auto" w:fill="auto"/>
          </w:tcPr>
          <w:p w14:paraId="2177D4E1" w14:textId="158F6660" w:rsidR="00AC5DA4" w:rsidRDefault="00AC5DA4" w:rsidP="00AC5DA4"/>
        </w:tc>
      </w:tr>
      <w:tr w:rsidR="00DD393F" w14:paraId="4333357B" w14:textId="77777777" w:rsidTr="00AC5DA4">
        <w:trPr>
          <w:trHeight w:val="363"/>
        </w:trPr>
        <w:tc>
          <w:tcPr>
            <w:tcW w:w="10531" w:type="dxa"/>
            <w:gridSpan w:val="6"/>
            <w:shd w:val="clear" w:color="auto" w:fill="AEAAAA" w:themeFill="background2" w:themeFillShade="BF"/>
          </w:tcPr>
          <w:p w14:paraId="5DBEE8D5" w14:textId="578C6A61" w:rsidR="00DD393F" w:rsidRDefault="00DD393F" w:rsidP="00DD393F">
            <w:pPr>
              <w:ind w:firstLine="0"/>
            </w:pPr>
            <w:r>
              <w:t>Budget</w:t>
            </w:r>
          </w:p>
        </w:tc>
        <w:tc>
          <w:tcPr>
            <w:tcW w:w="10535" w:type="dxa"/>
            <w:gridSpan w:val="9"/>
            <w:shd w:val="clear" w:color="auto" w:fill="AEAAAA" w:themeFill="background2" w:themeFillShade="BF"/>
          </w:tcPr>
          <w:p w14:paraId="7FF70978" w14:textId="52BE75F8" w:rsidR="00DD393F" w:rsidRDefault="00DD393F" w:rsidP="00DD393F">
            <w:pPr>
              <w:ind w:firstLine="0"/>
            </w:pPr>
            <w:r>
              <w:t>Control Plan</w:t>
            </w:r>
          </w:p>
        </w:tc>
      </w:tr>
      <w:tr w:rsidR="00AE647C" w14:paraId="59BB4AFD" w14:textId="77777777" w:rsidTr="008F3481">
        <w:trPr>
          <w:trHeight w:val="294"/>
        </w:trPr>
        <w:tc>
          <w:tcPr>
            <w:tcW w:w="2631" w:type="dxa"/>
            <w:gridSpan w:val="2"/>
            <w:vMerge w:val="restart"/>
            <w:shd w:val="clear" w:color="auto" w:fill="auto"/>
          </w:tcPr>
          <w:p w14:paraId="654E60C7" w14:textId="7EBB56EE" w:rsidR="00AE647C" w:rsidRDefault="00AE647C" w:rsidP="00AE647C">
            <w:pPr>
              <w:ind w:firstLine="0"/>
            </w:pPr>
            <w:r>
              <w:t>Budget</w:t>
            </w:r>
          </w:p>
        </w:tc>
        <w:tc>
          <w:tcPr>
            <w:tcW w:w="2633" w:type="dxa"/>
            <w:gridSpan w:val="2"/>
            <w:vMerge w:val="restart"/>
            <w:shd w:val="clear" w:color="auto" w:fill="auto"/>
          </w:tcPr>
          <w:p w14:paraId="0AE38C49" w14:textId="21A14605" w:rsidR="00AE647C" w:rsidRDefault="00A001C9" w:rsidP="00A001C9">
            <w:pPr>
              <w:ind w:firstLine="0"/>
            </w:pPr>
            <w:r>
              <w:t>$50</w:t>
            </w:r>
          </w:p>
        </w:tc>
        <w:tc>
          <w:tcPr>
            <w:tcW w:w="2633" w:type="dxa"/>
            <w:vMerge w:val="restart"/>
            <w:shd w:val="clear" w:color="auto" w:fill="auto"/>
          </w:tcPr>
          <w:p w14:paraId="568985C4" w14:textId="7A8E7451" w:rsidR="00AE647C" w:rsidRDefault="00AE647C" w:rsidP="00AE647C">
            <w:pPr>
              <w:ind w:firstLine="0"/>
            </w:pPr>
            <w:r>
              <w:t>Spend to Date</w:t>
            </w:r>
          </w:p>
        </w:tc>
        <w:tc>
          <w:tcPr>
            <w:tcW w:w="2634" w:type="dxa"/>
            <w:vMerge w:val="restart"/>
            <w:shd w:val="clear" w:color="auto" w:fill="auto"/>
          </w:tcPr>
          <w:p w14:paraId="36ED90F8" w14:textId="4A52CB4F" w:rsidR="00AE647C" w:rsidRDefault="00AE647C" w:rsidP="00AC5DA4">
            <w:pPr>
              <w:ind w:firstLine="0"/>
            </w:pPr>
          </w:p>
        </w:tc>
        <w:tc>
          <w:tcPr>
            <w:tcW w:w="2633" w:type="dxa"/>
            <w:gridSpan w:val="3"/>
            <w:shd w:val="clear" w:color="auto" w:fill="auto"/>
          </w:tcPr>
          <w:p w14:paraId="2DAC5CDC" w14:textId="75885C68" w:rsidR="00AE647C" w:rsidRDefault="00AE647C" w:rsidP="00AE647C">
            <w:pPr>
              <w:ind w:firstLine="0"/>
            </w:pPr>
            <w:r>
              <w:t xml:space="preserve">Title </w:t>
            </w:r>
          </w:p>
        </w:tc>
        <w:tc>
          <w:tcPr>
            <w:tcW w:w="2634" w:type="dxa"/>
            <w:gridSpan w:val="2"/>
            <w:shd w:val="clear" w:color="auto" w:fill="auto"/>
          </w:tcPr>
          <w:p w14:paraId="48732496" w14:textId="41253328" w:rsidR="00AE647C" w:rsidRDefault="00AE647C" w:rsidP="00AE647C">
            <w:pPr>
              <w:ind w:firstLine="0"/>
            </w:pPr>
            <w:r>
              <w:t>Cadence</w:t>
            </w:r>
          </w:p>
        </w:tc>
        <w:tc>
          <w:tcPr>
            <w:tcW w:w="2634" w:type="dxa"/>
            <w:gridSpan w:val="2"/>
            <w:shd w:val="clear" w:color="auto" w:fill="auto"/>
          </w:tcPr>
          <w:p w14:paraId="044F5EF8" w14:textId="537F24DE" w:rsidR="00AE647C" w:rsidRDefault="00AE647C" w:rsidP="00AE647C">
            <w:pPr>
              <w:ind w:firstLine="0"/>
            </w:pPr>
            <w:r>
              <w:t>Owner</w:t>
            </w:r>
          </w:p>
        </w:tc>
        <w:tc>
          <w:tcPr>
            <w:tcW w:w="2634" w:type="dxa"/>
            <w:gridSpan w:val="2"/>
            <w:shd w:val="clear" w:color="auto" w:fill="auto"/>
          </w:tcPr>
          <w:p w14:paraId="52DF4087" w14:textId="11C19924" w:rsidR="00AE647C" w:rsidRDefault="00AE647C" w:rsidP="00AC5DA4">
            <w:pPr>
              <w:ind w:firstLine="0"/>
            </w:pPr>
            <w:r>
              <w:t>Start Date</w:t>
            </w:r>
          </w:p>
        </w:tc>
      </w:tr>
      <w:tr w:rsidR="00AE647C" w14:paraId="415EC5F2" w14:textId="77777777" w:rsidTr="008F3481">
        <w:trPr>
          <w:trHeight w:val="294"/>
        </w:trPr>
        <w:tc>
          <w:tcPr>
            <w:tcW w:w="2631" w:type="dxa"/>
            <w:gridSpan w:val="2"/>
            <w:vMerge/>
            <w:shd w:val="clear" w:color="auto" w:fill="auto"/>
          </w:tcPr>
          <w:p w14:paraId="12C3A94B" w14:textId="77777777" w:rsidR="00AE647C" w:rsidRDefault="00AE647C" w:rsidP="00AE647C"/>
        </w:tc>
        <w:tc>
          <w:tcPr>
            <w:tcW w:w="2633" w:type="dxa"/>
            <w:gridSpan w:val="2"/>
            <w:vMerge/>
            <w:shd w:val="clear" w:color="auto" w:fill="auto"/>
          </w:tcPr>
          <w:p w14:paraId="7742562B" w14:textId="77777777" w:rsidR="00AE647C" w:rsidRDefault="00AE647C" w:rsidP="00AC5DA4"/>
        </w:tc>
        <w:tc>
          <w:tcPr>
            <w:tcW w:w="2633" w:type="dxa"/>
            <w:vMerge/>
            <w:shd w:val="clear" w:color="auto" w:fill="auto"/>
          </w:tcPr>
          <w:p w14:paraId="46F0AB1A" w14:textId="77777777" w:rsidR="00AE647C" w:rsidRDefault="00AE647C" w:rsidP="00AE647C"/>
        </w:tc>
        <w:tc>
          <w:tcPr>
            <w:tcW w:w="2634" w:type="dxa"/>
            <w:vMerge/>
            <w:shd w:val="clear" w:color="auto" w:fill="auto"/>
          </w:tcPr>
          <w:p w14:paraId="19E0EB79" w14:textId="77777777" w:rsidR="00AE647C" w:rsidRDefault="00AE647C" w:rsidP="00AC5DA4"/>
        </w:tc>
        <w:tc>
          <w:tcPr>
            <w:tcW w:w="2633" w:type="dxa"/>
            <w:gridSpan w:val="3"/>
            <w:shd w:val="clear" w:color="auto" w:fill="auto"/>
          </w:tcPr>
          <w:p w14:paraId="3E043467" w14:textId="77777777" w:rsidR="00AE647C" w:rsidRDefault="00AE647C" w:rsidP="00AC5DA4"/>
        </w:tc>
        <w:tc>
          <w:tcPr>
            <w:tcW w:w="2634" w:type="dxa"/>
            <w:gridSpan w:val="2"/>
            <w:shd w:val="clear" w:color="auto" w:fill="auto"/>
          </w:tcPr>
          <w:p w14:paraId="425B26F7" w14:textId="77777777" w:rsidR="00AE647C" w:rsidRDefault="00AE647C" w:rsidP="00AC5DA4"/>
        </w:tc>
        <w:tc>
          <w:tcPr>
            <w:tcW w:w="2634" w:type="dxa"/>
            <w:gridSpan w:val="2"/>
            <w:shd w:val="clear" w:color="auto" w:fill="auto"/>
          </w:tcPr>
          <w:p w14:paraId="3DF29983" w14:textId="77777777" w:rsidR="00AE647C" w:rsidRDefault="00AE647C" w:rsidP="00AC5DA4"/>
        </w:tc>
        <w:tc>
          <w:tcPr>
            <w:tcW w:w="2634" w:type="dxa"/>
            <w:gridSpan w:val="2"/>
            <w:shd w:val="clear" w:color="auto" w:fill="auto"/>
          </w:tcPr>
          <w:p w14:paraId="64B6516E" w14:textId="713CA148" w:rsidR="00AE647C" w:rsidRDefault="00AE647C" w:rsidP="00AC5DA4"/>
        </w:tc>
      </w:tr>
    </w:tbl>
    <w:p w14:paraId="2663B8C8" w14:textId="0FF003F4" w:rsidR="00023E3C" w:rsidRDefault="00A001C9" w:rsidP="004F5DE2">
      <w:r>
        <w:t>Notes:</w:t>
      </w:r>
    </w:p>
    <w:p w14:paraId="3F45393C" w14:textId="3490D768" w:rsidR="00A001C9" w:rsidRPr="00023E3C" w:rsidRDefault="00A001C9" w:rsidP="004F5DE2">
      <w:r>
        <w:t xml:space="preserve">See </w:t>
      </w:r>
      <w:hyperlink r:id="rId11" w:history="1">
        <w:r w:rsidRPr="00B25442">
          <w:rPr>
            <w:rStyle w:val="Hyperlink"/>
          </w:rPr>
          <w:t>lin</w:t>
        </w:r>
        <w:r w:rsidRPr="00B25442">
          <w:rPr>
            <w:rStyle w:val="Hyperlink"/>
          </w:rPr>
          <w:t>k</w:t>
        </w:r>
      </w:hyperlink>
      <w:r>
        <w:t xml:space="preserve"> for description of how to use an A3 plan.</w:t>
      </w:r>
    </w:p>
    <w:sectPr w:rsidR="00A001C9" w:rsidRPr="00023E3C" w:rsidSect="00DE4786">
      <w:headerReference w:type="default" r:id="rId12"/>
      <w:footerReference w:type="default" r:id="rId13"/>
      <w:headerReference w:type="first" r:id="rId14"/>
      <w:footerReference w:type="first" r:id="rId15"/>
      <w:pgSz w:w="23820" w:h="16840" w:orient="landscape"/>
      <w:pgMar w:top="1440" w:right="1440" w:bottom="1440" w:left="135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FC24" w14:textId="77777777" w:rsidR="00C967B9" w:rsidRDefault="00C967B9" w:rsidP="001C0676">
      <w:r>
        <w:separator/>
      </w:r>
    </w:p>
  </w:endnote>
  <w:endnote w:type="continuationSeparator" w:id="0">
    <w:p w14:paraId="0B8710EC" w14:textId="77777777" w:rsidR="00C967B9" w:rsidRDefault="00C967B9" w:rsidP="001C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3EB9" w14:textId="77777777" w:rsidR="001C0676" w:rsidRPr="001C0676" w:rsidRDefault="001C0676" w:rsidP="001C0676">
    <w:pPr>
      <w:pStyle w:val="Footer"/>
      <w:jc w:val="right"/>
      <w:rPr>
        <w:lang w:val="en-US"/>
      </w:rPr>
    </w:pPr>
    <w:r w:rsidRPr="001C0676">
      <w:rPr>
        <w:rFonts w:ascii="Times New Roman" w:hAnsi="Times New Roman"/>
        <w:lang w:val="en-GB"/>
      </w:rPr>
      <w:t xml:space="preserve">Page </w:t>
    </w:r>
    <w:r w:rsidRPr="001C0676">
      <w:rPr>
        <w:rFonts w:ascii="Times New Roman" w:hAnsi="Times New Roman"/>
        <w:lang w:val="en-GB"/>
      </w:rPr>
      <w:fldChar w:fldCharType="begin"/>
    </w:r>
    <w:r w:rsidRPr="001C0676">
      <w:rPr>
        <w:rFonts w:ascii="Times New Roman" w:hAnsi="Times New Roman"/>
        <w:lang w:val="en-GB"/>
      </w:rPr>
      <w:instrText xml:space="preserve"> PAGE </w:instrText>
    </w:r>
    <w:r w:rsidRPr="001C0676">
      <w:rPr>
        <w:rFonts w:ascii="Times New Roman" w:hAnsi="Times New Roman"/>
        <w:lang w:val="en-GB"/>
      </w:rPr>
      <w:fldChar w:fldCharType="separate"/>
    </w:r>
    <w:r>
      <w:rPr>
        <w:rFonts w:ascii="Times New Roman" w:hAnsi="Times New Roman"/>
        <w:lang w:val="en-GB"/>
      </w:rPr>
      <w:t>1</w:t>
    </w:r>
    <w:r w:rsidRPr="001C0676">
      <w:rPr>
        <w:rFonts w:ascii="Times New Roman" w:hAnsi="Times New Roman"/>
        <w:lang w:val="en-GB"/>
      </w:rPr>
      <w:fldChar w:fldCharType="end"/>
    </w:r>
    <w:r w:rsidRPr="001C0676">
      <w:rPr>
        <w:rFonts w:ascii="Times New Roman" w:hAnsi="Times New Roman"/>
        <w:lang w:val="en-GB"/>
      </w:rPr>
      <w:t xml:space="preserve"> of </w:t>
    </w:r>
    <w:r w:rsidRPr="001C0676">
      <w:rPr>
        <w:rFonts w:ascii="Times New Roman" w:hAnsi="Times New Roman"/>
        <w:lang w:val="en-GB"/>
      </w:rPr>
      <w:fldChar w:fldCharType="begin"/>
    </w:r>
    <w:r w:rsidRPr="001C0676">
      <w:rPr>
        <w:rFonts w:ascii="Times New Roman" w:hAnsi="Times New Roman"/>
        <w:lang w:val="en-GB"/>
      </w:rPr>
      <w:instrText xml:space="preserve"> NUMPAGES </w:instrText>
    </w:r>
    <w:r w:rsidRPr="001C0676">
      <w:rPr>
        <w:rFonts w:ascii="Times New Roman" w:hAnsi="Times New Roman"/>
        <w:lang w:val="en-GB"/>
      </w:rPr>
      <w:fldChar w:fldCharType="separate"/>
    </w:r>
    <w:r>
      <w:rPr>
        <w:rFonts w:ascii="Times New Roman" w:hAnsi="Times New Roman"/>
        <w:lang w:val="en-GB"/>
      </w:rPr>
      <w:t>2</w:t>
    </w:r>
    <w:r w:rsidRPr="001C0676">
      <w:rPr>
        <w:rFonts w:ascii="Times New Roman" w:hAnsi="Times New Roman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7FF1" w14:textId="77777777" w:rsidR="001C0676" w:rsidRPr="001C0676" w:rsidRDefault="001C0676" w:rsidP="001C0676">
    <w:pPr>
      <w:pStyle w:val="Footer"/>
      <w:jc w:val="right"/>
      <w:rPr>
        <w:lang w:val="en-US"/>
      </w:rPr>
    </w:pPr>
    <w:r w:rsidRPr="001C0676">
      <w:rPr>
        <w:rFonts w:ascii="Times New Roman" w:hAnsi="Times New Roman"/>
        <w:lang w:val="en-GB"/>
      </w:rPr>
      <w:t xml:space="preserve">Page </w:t>
    </w:r>
    <w:r w:rsidRPr="001C0676">
      <w:rPr>
        <w:rFonts w:ascii="Times New Roman" w:hAnsi="Times New Roman"/>
        <w:lang w:val="en-GB"/>
      </w:rPr>
      <w:fldChar w:fldCharType="begin"/>
    </w:r>
    <w:r w:rsidRPr="001C0676">
      <w:rPr>
        <w:rFonts w:ascii="Times New Roman" w:hAnsi="Times New Roman"/>
        <w:lang w:val="en-GB"/>
      </w:rPr>
      <w:instrText xml:space="preserve"> PAGE </w:instrText>
    </w:r>
    <w:r w:rsidRPr="001C0676">
      <w:rPr>
        <w:rFonts w:ascii="Times New Roman" w:hAnsi="Times New Roman"/>
        <w:lang w:val="en-GB"/>
      </w:rPr>
      <w:fldChar w:fldCharType="separate"/>
    </w:r>
    <w:r>
      <w:rPr>
        <w:rFonts w:ascii="Times New Roman" w:hAnsi="Times New Roman"/>
        <w:noProof/>
        <w:lang w:val="en-GB"/>
      </w:rPr>
      <w:t>1</w:t>
    </w:r>
    <w:r w:rsidRPr="001C0676">
      <w:rPr>
        <w:rFonts w:ascii="Times New Roman" w:hAnsi="Times New Roman"/>
        <w:lang w:val="en-GB"/>
      </w:rPr>
      <w:fldChar w:fldCharType="end"/>
    </w:r>
    <w:r w:rsidRPr="001C0676">
      <w:rPr>
        <w:rFonts w:ascii="Times New Roman" w:hAnsi="Times New Roman"/>
        <w:lang w:val="en-GB"/>
      </w:rPr>
      <w:t xml:space="preserve"> of </w:t>
    </w:r>
    <w:r w:rsidRPr="001C0676">
      <w:rPr>
        <w:rFonts w:ascii="Times New Roman" w:hAnsi="Times New Roman"/>
        <w:lang w:val="en-GB"/>
      </w:rPr>
      <w:fldChar w:fldCharType="begin"/>
    </w:r>
    <w:r w:rsidRPr="001C0676">
      <w:rPr>
        <w:rFonts w:ascii="Times New Roman" w:hAnsi="Times New Roman"/>
        <w:lang w:val="en-GB"/>
      </w:rPr>
      <w:instrText xml:space="preserve"> NUMPAGES </w:instrText>
    </w:r>
    <w:r w:rsidRPr="001C0676">
      <w:rPr>
        <w:rFonts w:ascii="Times New Roman" w:hAnsi="Times New Roman"/>
        <w:lang w:val="en-GB"/>
      </w:rPr>
      <w:fldChar w:fldCharType="separate"/>
    </w:r>
    <w:r>
      <w:rPr>
        <w:rFonts w:ascii="Times New Roman" w:hAnsi="Times New Roman"/>
        <w:noProof/>
        <w:lang w:val="en-GB"/>
      </w:rPr>
      <w:t>1</w:t>
    </w:r>
    <w:r w:rsidRPr="001C0676">
      <w:rPr>
        <w:rFonts w:ascii="Times New Roman" w:hAnsi="Times New Roman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73D6" w14:textId="77777777" w:rsidR="00C967B9" w:rsidRDefault="00C967B9" w:rsidP="001C0676">
      <w:r>
        <w:separator/>
      </w:r>
    </w:p>
  </w:footnote>
  <w:footnote w:type="continuationSeparator" w:id="0">
    <w:p w14:paraId="1D97FF91" w14:textId="77777777" w:rsidR="00C967B9" w:rsidRDefault="00C967B9" w:rsidP="001C0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83" w:type="dxa"/>
      <w:tblInd w:w="846" w:type="dxa"/>
      <w:tblLook w:val="04A0" w:firstRow="1" w:lastRow="0" w:firstColumn="1" w:lastColumn="0" w:noHBand="0" w:noVBand="1"/>
    </w:tblPr>
    <w:tblGrid>
      <w:gridCol w:w="6531"/>
      <w:gridCol w:w="2552"/>
    </w:tblGrid>
    <w:tr w:rsidR="008A74E3" w14:paraId="2533F302" w14:textId="77777777" w:rsidTr="008A74E3">
      <w:tc>
        <w:tcPr>
          <w:tcW w:w="6531" w:type="dxa"/>
        </w:tcPr>
        <w:p w14:paraId="47172F93" w14:textId="77777777" w:rsidR="001C0676" w:rsidRDefault="008A74E3" w:rsidP="008A74E3">
          <w:pPr>
            <w:pStyle w:val="Header"/>
            <w:tabs>
              <w:tab w:val="clear" w:pos="9026"/>
              <w:tab w:val="right" w:pos="5898"/>
            </w:tabs>
            <w:ind w:left="-100" w:firstLine="100"/>
            <w:rPr>
              <w:rStyle w:val="Strong"/>
              <w:lang w:val="en-GB" w:bidi="en-GB"/>
            </w:rPr>
          </w:pPr>
          <w:r>
            <w:rPr>
              <w:rStyle w:val="Strong"/>
              <w:lang w:val="en-GB" w:bidi="en-GB"/>
            </w:rPr>
            <w:t>Document title:</w:t>
          </w:r>
        </w:p>
      </w:tc>
      <w:tc>
        <w:tcPr>
          <w:tcW w:w="2552" w:type="dxa"/>
        </w:tcPr>
        <w:p w14:paraId="5F88FBE2" w14:textId="77777777" w:rsidR="001C0676" w:rsidRDefault="004F5DE2" w:rsidP="004F5DE2">
          <w:pPr>
            <w:pStyle w:val="Header"/>
            <w:ind w:firstLine="0"/>
            <w:rPr>
              <w:rStyle w:val="Strong"/>
              <w:lang w:val="en-GB" w:bidi="en-GB"/>
            </w:rPr>
          </w:pPr>
          <w:r>
            <w:rPr>
              <w:rStyle w:val="Strong"/>
              <w:lang w:val="en-GB" w:bidi="en-GB"/>
            </w:rPr>
            <w:t>Date revised:</w:t>
          </w:r>
        </w:p>
      </w:tc>
    </w:tr>
    <w:tr w:rsidR="008A74E3" w14:paraId="543E76F4" w14:textId="77777777" w:rsidTr="008A74E3">
      <w:tc>
        <w:tcPr>
          <w:tcW w:w="6531" w:type="dxa"/>
        </w:tcPr>
        <w:p w14:paraId="54FE4866" w14:textId="77777777" w:rsidR="001C0676" w:rsidRDefault="008A74E3" w:rsidP="008A74E3">
          <w:pPr>
            <w:pStyle w:val="Header"/>
            <w:ind w:left="-100" w:firstLine="100"/>
            <w:rPr>
              <w:rStyle w:val="Strong"/>
              <w:lang w:val="en-GB" w:bidi="en-GB"/>
            </w:rPr>
          </w:pPr>
          <w:r>
            <w:rPr>
              <w:rStyle w:val="Strong"/>
              <w:lang w:val="en-GB" w:bidi="en-GB"/>
            </w:rPr>
            <w:t>document aurtohr(s):</w:t>
          </w:r>
        </w:p>
      </w:tc>
      <w:tc>
        <w:tcPr>
          <w:tcW w:w="2552" w:type="dxa"/>
        </w:tcPr>
        <w:p w14:paraId="3A2C657E" w14:textId="77777777" w:rsidR="001C0676" w:rsidRDefault="004F5DE2" w:rsidP="008A74E3">
          <w:pPr>
            <w:pStyle w:val="Header"/>
            <w:ind w:firstLine="0"/>
            <w:rPr>
              <w:rStyle w:val="Strong"/>
              <w:lang w:val="en-GB" w:bidi="en-GB"/>
            </w:rPr>
          </w:pPr>
          <w:r>
            <w:rPr>
              <w:rStyle w:val="Strong"/>
              <w:lang w:val="en-GB" w:bidi="en-GB"/>
            </w:rPr>
            <w:t>Revesion:</w:t>
          </w:r>
        </w:p>
      </w:tc>
    </w:tr>
  </w:tbl>
  <w:p w14:paraId="7B6642DB" w14:textId="77777777" w:rsidR="001C0676" w:rsidRDefault="001C0676" w:rsidP="008A74E3">
    <w:pPr>
      <w:pStyle w:val="Header"/>
      <w:tabs>
        <w:tab w:val="clear" w:pos="4513"/>
        <w:tab w:val="clear" w:pos="9026"/>
        <w:tab w:val="left" w:pos="1218"/>
      </w:tabs>
    </w:pPr>
    <w:r>
      <w:rPr>
        <w:caps/>
        <w:noProof/>
        <w:lang w:val="en-GB" w:bidi="en-GB"/>
      </w:rPr>
      <w:drawing>
        <wp:anchor distT="0" distB="0" distL="114300" distR="114300" simplePos="0" relativeHeight="251659264" behindDoc="0" locked="0" layoutInCell="1" allowOverlap="1" wp14:anchorId="14495F5E" wp14:editId="5DDC5DC8">
          <wp:simplePos x="0" y="0"/>
          <wp:positionH relativeFrom="page">
            <wp:posOffset>360045</wp:posOffset>
          </wp:positionH>
          <wp:positionV relativeFrom="page">
            <wp:posOffset>450215</wp:posOffset>
          </wp:positionV>
          <wp:extent cx="910800" cy="554400"/>
          <wp:effectExtent l="0" t="0" r="3810" b="4445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40" w:type="dxa"/>
      <w:tblInd w:w="839" w:type="dxa"/>
      <w:tblLook w:val="04A0" w:firstRow="1" w:lastRow="0" w:firstColumn="1" w:lastColumn="0" w:noHBand="0" w:noVBand="1"/>
    </w:tblPr>
    <w:tblGrid>
      <w:gridCol w:w="2796"/>
      <w:gridCol w:w="5999"/>
      <w:gridCol w:w="5245"/>
    </w:tblGrid>
    <w:tr w:rsidR="001C0676" w:rsidRPr="001C0676" w14:paraId="7727980A" w14:textId="77777777" w:rsidTr="00DE4786">
      <w:tc>
        <w:tcPr>
          <w:tcW w:w="2796" w:type="dxa"/>
        </w:tcPr>
        <w:p w14:paraId="58064955" w14:textId="00EF03AD" w:rsidR="001C0676" w:rsidRPr="001C0676" w:rsidRDefault="001C0676" w:rsidP="001C0676">
          <w:pPr>
            <w:pStyle w:val="Header"/>
            <w:tabs>
              <w:tab w:val="clear" w:pos="9026"/>
              <w:tab w:val="right" w:pos="2578"/>
            </w:tabs>
            <w:ind w:firstLine="0"/>
            <w:rPr>
              <w:rStyle w:val="Strong"/>
              <w:rFonts w:ascii="Times New Roman" w:hAnsi="Times New Roman" w:cs="Times New Roman"/>
              <w:lang w:val="en-GB" w:bidi="en-GB"/>
            </w:rPr>
          </w:pP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team:</w:t>
          </w:r>
          <w:r w:rsidR="009D3BF4">
            <w:rPr>
              <w:rStyle w:val="Strong"/>
              <w:rFonts w:ascii="Times New Roman" w:hAnsi="Times New Roman" w:cs="Times New Roman"/>
              <w:lang w:val="en-GB" w:bidi="en-GB"/>
            </w:rPr>
            <w:t xml:space="preserve"> Avionics</w:t>
          </w:r>
        </w:p>
      </w:tc>
      <w:tc>
        <w:tcPr>
          <w:tcW w:w="11244" w:type="dxa"/>
          <w:gridSpan w:val="2"/>
        </w:tcPr>
        <w:p w14:paraId="04381919" w14:textId="77777777" w:rsidR="001C0676" w:rsidRPr="001C0676" w:rsidRDefault="001C0676" w:rsidP="001C0676">
          <w:pPr>
            <w:pStyle w:val="Header"/>
            <w:ind w:firstLine="0"/>
            <w:rPr>
              <w:rStyle w:val="Strong"/>
              <w:rFonts w:ascii="Times New Roman" w:hAnsi="Times New Roman" w:cs="Times New Roman"/>
              <w:lang w:val="en-GB" w:bidi="en-GB"/>
            </w:rPr>
          </w:pP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Document title:</w:t>
          </w:r>
        </w:p>
      </w:tc>
    </w:tr>
    <w:tr w:rsidR="001C0676" w:rsidRPr="001C0676" w14:paraId="505245BE" w14:textId="77777777" w:rsidTr="00DE4786">
      <w:tc>
        <w:tcPr>
          <w:tcW w:w="8795" w:type="dxa"/>
          <w:gridSpan w:val="2"/>
        </w:tcPr>
        <w:p w14:paraId="4500AE2B" w14:textId="77777777" w:rsidR="001C0676" w:rsidRPr="001C0676" w:rsidRDefault="001C0676" w:rsidP="001C0676">
          <w:pPr>
            <w:pStyle w:val="Header"/>
            <w:ind w:firstLine="0"/>
            <w:rPr>
              <w:rStyle w:val="Strong"/>
              <w:rFonts w:ascii="Times New Roman" w:hAnsi="Times New Roman" w:cs="Times New Roman"/>
              <w:lang w:val="en-GB" w:bidi="en-GB"/>
            </w:rPr>
          </w:pP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document aut</w:t>
          </w:r>
          <w:r w:rsidR="00027E6C">
            <w:rPr>
              <w:rStyle w:val="Strong"/>
              <w:rFonts w:ascii="Times New Roman" w:hAnsi="Times New Roman" w:cs="Times New Roman"/>
              <w:lang w:val="en-GB" w:bidi="en-GB"/>
            </w:rPr>
            <w:t>ho</w:t>
          </w: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r(s):</w:t>
          </w:r>
        </w:p>
      </w:tc>
      <w:tc>
        <w:tcPr>
          <w:tcW w:w="5245" w:type="dxa"/>
        </w:tcPr>
        <w:p w14:paraId="46268F3F" w14:textId="77777777" w:rsidR="001C0676" w:rsidRPr="001C0676" w:rsidRDefault="001C0676" w:rsidP="008A74E3">
          <w:pPr>
            <w:pStyle w:val="Header"/>
            <w:ind w:firstLine="0"/>
            <w:rPr>
              <w:rStyle w:val="Strong"/>
              <w:rFonts w:ascii="Times New Roman" w:hAnsi="Times New Roman" w:cs="Times New Roman"/>
              <w:lang w:val="en-GB" w:bidi="en-GB"/>
            </w:rPr>
          </w:pP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Date revised:</w:t>
          </w:r>
        </w:p>
      </w:tc>
    </w:tr>
    <w:tr w:rsidR="001C0676" w:rsidRPr="001C0676" w14:paraId="213545EE" w14:textId="77777777" w:rsidTr="00DE4786">
      <w:tc>
        <w:tcPr>
          <w:tcW w:w="8795" w:type="dxa"/>
          <w:gridSpan w:val="2"/>
        </w:tcPr>
        <w:p w14:paraId="7F4A6C67" w14:textId="77777777" w:rsidR="001C0676" w:rsidRPr="001C0676" w:rsidRDefault="001C0676" w:rsidP="001C0676">
          <w:pPr>
            <w:pStyle w:val="Header"/>
            <w:ind w:firstLine="0"/>
            <w:rPr>
              <w:rStyle w:val="Strong"/>
              <w:rFonts w:ascii="Times New Roman" w:hAnsi="Times New Roman" w:cs="Times New Roman"/>
              <w:lang w:val="en-GB" w:bidi="en-GB"/>
            </w:rPr>
          </w:pP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Che</w:t>
          </w:r>
          <w:r w:rsidR="00027E6C">
            <w:rPr>
              <w:rStyle w:val="Strong"/>
              <w:rFonts w:ascii="Times New Roman" w:hAnsi="Times New Roman" w:cs="Times New Roman"/>
              <w:lang w:val="en-GB" w:bidi="en-GB"/>
            </w:rPr>
            <w:t>ck</w:t>
          </w: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ed by:</w:t>
          </w:r>
        </w:p>
      </w:tc>
      <w:tc>
        <w:tcPr>
          <w:tcW w:w="5245" w:type="dxa"/>
        </w:tcPr>
        <w:p w14:paraId="652D9836" w14:textId="77777777" w:rsidR="001C0676" w:rsidRPr="001C0676" w:rsidRDefault="001C0676" w:rsidP="001C0676">
          <w:pPr>
            <w:pStyle w:val="Header"/>
            <w:ind w:firstLine="0"/>
            <w:rPr>
              <w:rStyle w:val="Strong"/>
              <w:rFonts w:ascii="Times New Roman" w:hAnsi="Times New Roman" w:cs="Times New Roman"/>
              <w:lang w:val="en-GB" w:bidi="en-GB"/>
            </w:rPr>
          </w:pP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Rev</w:t>
          </w:r>
          <w:r w:rsidR="00027E6C">
            <w:rPr>
              <w:rStyle w:val="Strong"/>
              <w:rFonts w:ascii="Times New Roman" w:hAnsi="Times New Roman" w:cs="Times New Roman"/>
              <w:lang w:val="en-GB" w:bidi="en-GB"/>
            </w:rPr>
            <w:t>i</w:t>
          </w:r>
          <w:r w:rsidRPr="001C0676">
            <w:rPr>
              <w:rStyle w:val="Strong"/>
              <w:rFonts w:ascii="Times New Roman" w:hAnsi="Times New Roman" w:cs="Times New Roman"/>
              <w:lang w:val="en-GB" w:bidi="en-GB"/>
            </w:rPr>
            <w:t>sion:</w:t>
          </w:r>
        </w:p>
      </w:tc>
    </w:tr>
  </w:tbl>
  <w:p w14:paraId="13C88E09" w14:textId="77777777" w:rsidR="001C0676" w:rsidRDefault="001C0676">
    <w:pPr>
      <w:pStyle w:val="Header"/>
    </w:pPr>
    <w:r>
      <w:rPr>
        <w:caps/>
        <w:noProof/>
        <w:lang w:val="en-GB" w:bidi="en-GB"/>
      </w:rPr>
      <w:drawing>
        <wp:anchor distT="0" distB="0" distL="114300" distR="114300" simplePos="0" relativeHeight="251661312" behindDoc="0" locked="0" layoutInCell="1" allowOverlap="1" wp14:anchorId="6A06B88C" wp14:editId="1EE2BEAF">
          <wp:simplePos x="0" y="0"/>
          <wp:positionH relativeFrom="page">
            <wp:posOffset>360045</wp:posOffset>
          </wp:positionH>
          <wp:positionV relativeFrom="page">
            <wp:posOffset>448945</wp:posOffset>
          </wp:positionV>
          <wp:extent cx="910800" cy="554400"/>
          <wp:effectExtent l="0" t="0" r="3810" b="4445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86"/>
    <w:rsid w:val="00023E3C"/>
    <w:rsid w:val="00027E6C"/>
    <w:rsid w:val="00045A8A"/>
    <w:rsid w:val="00166310"/>
    <w:rsid w:val="001C0676"/>
    <w:rsid w:val="002B0445"/>
    <w:rsid w:val="004F5DE2"/>
    <w:rsid w:val="005053D8"/>
    <w:rsid w:val="005361D8"/>
    <w:rsid w:val="00545FE7"/>
    <w:rsid w:val="00663F34"/>
    <w:rsid w:val="00702BF4"/>
    <w:rsid w:val="00725505"/>
    <w:rsid w:val="007B1373"/>
    <w:rsid w:val="007F6AA1"/>
    <w:rsid w:val="0088176B"/>
    <w:rsid w:val="008A74E3"/>
    <w:rsid w:val="008C2490"/>
    <w:rsid w:val="009B3EF8"/>
    <w:rsid w:val="009D3BF4"/>
    <w:rsid w:val="00A001C9"/>
    <w:rsid w:val="00AC5DA4"/>
    <w:rsid w:val="00AE647C"/>
    <w:rsid w:val="00B25442"/>
    <w:rsid w:val="00B92CE5"/>
    <w:rsid w:val="00C967B9"/>
    <w:rsid w:val="00DD393F"/>
    <w:rsid w:val="00DE4786"/>
    <w:rsid w:val="00EB186A"/>
    <w:rsid w:val="00EE6A2F"/>
    <w:rsid w:val="00F74680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922D"/>
  <w15:chartTrackingRefBased/>
  <w15:docId w15:val="{EA3E75FA-83E2-0A46-B88F-205DF188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3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3D8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C0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676"/>
  </w:style>
  <w:style w:type="paragraph" w:styleId="Footer">
    <w:name w:val="footer"/>
    <w:basedOn w:val="Normal"/>
    <w:link w:val="FooterChar"/>
    <w:uiPriority w:val="99"/>
    <w:unhideWhenUsed/>
    <w:rsid w:val="001C0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676"/>
  </w:style>
  <w:style w:type="character" w:styleId="Strong">
    <w:name w:val="Strong"/>
    <w:basedOn w:val="DefaultParagraphFont"/>
    <w:uiPriority w:val="22"/>
    <w:unhideWhenUsed/>
    <w:qFormat/>
    <w:rsid w:val="001C0676"/>
    <w:rPr>
      <w:b w:val="0"/>
      <w:bCs w:val="0"/>
      <w:caps/>
      <w:smallCaps w:val="0"/>
    </w:rPr>
  </w:style>
  <w:style w:type="table" w:styleId="TableGrid">
    <w:name w:val="Table Grid"/>
    <w:basedOn w:val="TableNormal"/>
    <w:uiPriority w:val="39"/>
    <w:rsid w:val="001C0676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53D8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3D8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3D8"/>
    <w:rPr>
      <w:rFonts w:asciiTheme="majorHAnsi" w:eastAsiaTheme="majorEastAsia" w:hAnsiTheme="majorHAnsi" w:cstheme="majorBidi"/>
      <w:color w:val="C00000"/>
    </w:rPr>
  </w:style>
  <w:style w:type="paragraph" w:styleId="Revision">
    <w:name w:val="Revision"/>
    <w:hidden/>
    <w:uiPriority w:val="99"/>
    <w:semiHidden/>
    <w:rsid w:val="00AC5DA4"/>
  </w:style>
  <w:style w:type="character" w:styleId="Hyperlink">
    <w:name w:val="Hyperlink"/>
    <w:basedOn w:val="DefaultParagraphFont"/>
    <w:uiPriority w:val="99"/>
    <w:unhideWhenUsed/>
    <w:rsid w:val="00B9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pulse/lazy-leaders-toolbox-a3-problem-solving-oliver-busch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studio.youtube.com/video/Q1-ut3jnNfw/edit" TargetMode="External"/><Relationship Id="rId4" Type="http://schemas.openxmlformats.org/officeDocument/2006/relationships/styles" Target="styles.xml"/><Relationship Id="rId9" Type="http://schemas.openxmlformats.org/officeDocument/2006/relationships/hyperlink" Target="https://flightsketch.com/store/catalog/flightsketch-mini_1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pascoe/Library/Group%20Containers/UBF8T346G9.Office/User%20Content.localized/Templates.localized/UCA%20template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743DD7CFC9F43AC4AC9BEBF01D680" ma:contentTypeVersion="8" ma:contentTypeDescription="Create a new document." ma:contentTypeScope="" ma:versionID="c15659a830f63e4d28f33715bf14a8dd">
  <xsd:schema xmlns:xsd="http://www.w3.org/2001/XMLSchema" xmlns:xs="http://www.w3.org/2001/XMLSchema" xmlns:p="http://schemas.microsoft.com/office/2006/metadata/properties" xmlns:ns2="2b48e637-7a4b-458e-b013-a76fd2399729" xmlns:ns3="192d407f-ea62-44fe-aa73-65361b27cadf" targetNamespace="http://schemas.microsoft.com/office/2006/metadata/properties" ma:root="true" ma:fieldsID="fda7839318c888058dc3e97721b68eb9" ns2:_="" ns3:_="">
    <xsd:import namespace="2b48e637-7a4b-458e-b013-a76fd2399729"/>
    <xsd:import namespace="192d407f-ea62-44fe-aa73-65361b27c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8e637-7a4b-458e-b013-a76fd239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d407f-ea62-44fe-aa73-65361b27ca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68D1F-2B92-4BAB-828C-E70F64A30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AC082F-DC50-44F1-9D01-4EFD1B83B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8e637-7a4b-458e-b013-a76fd2399729"/>
    <ds:schemaRef ds:uri="192d407f-ea62-44fe-aa73-65361b27c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C12DD-0E41-4688-9D1C-F8A609BA75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UCA template .dotx</Template>
  <TotalTime>28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Pascoe</cp:lastModifiedBy>
  <cp:revision>5</cp:revision>
  <cp:lastPrinted>2022-07-21T01:45:00Z</cp:lastPrinted>
  <dcterms:created xsi:type="dcterms:W3CDTF">2023-08-19T03:10:00Z</dcterms:created>
  <dcterms:modified xsi:type="dcterms:W3CDTF">2023-08-19T03:38:00Z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0x0101009A5743DD7CFC9F43AC4AC9BEBF01D680</vt:lpwstr>
  </property>
</Properties>
</file>